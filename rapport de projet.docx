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lang w:val="fr-FR"/>
        </w:rPr>
        <w:id w:val="-1724750495"/>
        <w:docPartObj>
          <w:docPartGallery w:val="Cover Pages"/>
          <w:docPartUnique/>
        </w:docPartObj>
      </w:sdtPr>
      <w:sdtEndPr/>
      <w:sdtContent>
        <w:p w14:paraId="0266EB1A" w14:textId="77777777" w:rsidR="001D0924" w:rsidRPr="00DD6D53" w:rsidRDefault="002A50DF">
          <w:pPr>
            <w:rPr>
              <w:noProof/>
              <w:lang w:val="fr-FR"/>
            </w:rPr>
          </w:pPr>
          <w:r w:rsidRPr="00DD6D53">
            <w:rPr>
              <w:noProof/>
            </w:rPr>
            <mc:AlternateContent>
              <mc:Choice Requires="wps">
                <w:drawing>
                  <wp:anchor distT="0" distB="0" distL="114300" distR="114300" simplePos="0" relativeHeight="251641856" behindDoc="0" locked="0" layoutInCell="1" allowOverlap="1" wp14:anchorId="793B5970" wp14:editId="248E6128">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54E16F7D" w14:textId="77777777" w:rsidR="006012BF" w:rsidRPr="00DD6D53" w:rsidRDefault="00C64204">
                                <w:pPr>
                                  <w:pStyle w:val="Titl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012BF">
                                      <w:rPr>
                                        <w:noProof/>
                                        <w:lang w:val="fr-FR"/>
                                      </w:rPr>
                                      <w:t>Rapport de projet</w:t>
                                    </w:r>
                                  </w:sdtContent>
                                </w:sdt>
                              </w:p>
                              <w:p w14:paraId="677EE433" w14:textId="77777777" w:rsidR="006012BF" w:rsidRPr="001C609F" w:rsidRDefault="006012BF" w:rsidP="001C609F">
                                <w:pPr>
                                  <w:pStyle w:val="Subtitl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xmlns:w15="http://schemas.microsoft.com/office/word/2012/wordml">
                <w:pict>
                  <v:shapetype w14:anchorId="793B5970"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41856;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14:paraId="54E16F7D" w14:textId="77777777" w:rsidR="006012BF" w:rsidRPr="00DD6D53" w:rsidRDefault="00F94B80">
                          <w:pPr>
                            <w:pStyle w:val="Titre"/>
                            <w:rPr>
                              <w:noProof/>
                              <w:lang w:val="fr-FR"/>
                            </w:rPr>
                          </w:pPr>
                          <w:sdt>
                            <w:sdtPr>
                              <w:rPr>
                                <w:noProof/>
                                <w:lang w:val="fr-FR"/>
                              </w:rPr>
                              <w:alias w:val="Titre"/>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6012BF">
                                <w:rPr>
                                  <w:noProof/>
                                  <w:lang w:val="fr-FR"/>
                                </w:rPr>
                                <w:t>Rapport de projet</w:t>
                              </w:r>
                            </w:sdtContent>
                          </w:sdt>
                        </w:p>
                        <w:p w14:paraId="677EE433" w14:textId="77777777" w:rsidR="006012BF" w:rsidRPr="001C609F" w:rsidRDefault="006012BF" w:rsidP="001C609F">
                          <w:pPr>
                            <w:pStyle w:val="Sous-titre"/>
                            <w:rPr>
                              <w:noProof/>
                              <w:sz w:val="24"/>
                              <w:lang w:val="fr-FR"/>
                            </w:rPr>
                          </w:pPr>
                          <w:r w:rsidRPr="001C609F">
                            <w:rPr>
                              <w:noProof/>
                              <w:sz w:val="24"/>
                              <w:lang w:val="fr-FR"/>
                            </w:rPr>
                            <w:t xml:space="preserve">Valentin Durand, Alexandre freret, pierre friboulet, jéremie le bas </w:t>
                          </w:r>
                        </w:p>
                        <w:p w14:paraId="0A0577E9" w14:textId="77777777" w:rsidR="006012BF" w:rsidRPr="00DD6D53" w:rsidRDefault="006012BF">
                          <w:pPr>
                            <w:pStyle w:val="Sommaire"/>
                            <w:rPr>
                              <w:noProof/>
                              <w:lang w:val="fr-FR"/>
                            </w:rPr>
                          </w:pPr>
                        </w:p>
                      </w:txbxContent>
                    </v:textbox>
                    <w10:wrap type="topAndBottom" anchorx="page" anchory="margin"/>
                  </v:shape>
                </w:pict>
              </mc:Fallback>
            </mc:AlternateContent>
          </w:r>
          <w:r w:rsidRPr="00DD6D53">
            <w:rPr>
              <w:rFonts w:asciiTheme="majorHAnsi" w:eastAsiaTheme="majorEastAsia" w:hAnsiTheme="majorHAnsi" w:cstheme="majorBidi"/>
              <w:noProof/>
              <w:sz w:val="76"/>
              <w:szCs w:val="72"/>
            </w:rPr>
            <mc:AlternateContent>
              <mc:Choice Requires="wps">
                <w:drawing>
                  <wp:anchor distT="0" distB="0" distL="114300" distR="114300" simplePos="0" relativeHeight="251642880" behindDoc="0" locked="0" layoutInCell="0" allowOverlap="0" wp14:anchorId="447DADED" wp14:editId="0532087D">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9035" cy="756920"/>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9035" cy="756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C0D9E7" w14:textId="77777777" w:rsidR="006012BF" w:rsidRPr="00DD6D53" w:rsidRDefault="00C64204">
                                <w:pPr>
                                  <w:pStyle w:val="NoSpacing"/>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6012BF">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xmlns:w15="http://schemas.microsoft.com/office/word/2012/wordml">
                <w:pict>
                  <v:shape w14:anchorId="447DADED" id="Zone de texte 3" o:spid="_x0000_s1027" type="#_x0000_t202" alt="Company contact information" style="position:absolute;margin-left:0;margin-top:0;width:492.05pt;height:60.35pt;z-index:251642880;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" o:allowincell="f" o:allowoverlap="f" filled="f" stroked="f" strokeweight=".5pt">
                    <v:textbox style="mso-fit-shape-to-text:t" inset="0,0,0,0">
                      <w:txbxContent>
                        <w:p w14:paraId="3BC0D9E7" w14:textId="77777777" w:rsidR="006012BF" w:rsidRPr="00DD6D53" w:rsidRDefault="00F94B80">
                          <w:pPr>
                            <w:pStyle w:val="Sansinterligne"/>
                            <w:rPr>
                              <w:noProof/>
                              <w:kern w:val="20"/>
                              <w:lang w:val="fr-FR"/>
                            </w:rPr>
                          </w:pPr>
                          <w:sdt>
                            <w:sdtPr>
                              <w:rPr>
                                <w:noProof/>
                                <w:kern w:val="20"/>
                                <w:lang w:val="fr-FR"/>
                              </w:rPr>
                              <w:alias w:val="Entreprise"/>
                              <w:tag w:val=""/>
                              <w:id w:val="-1516756383"/>
                              <w:dataBinding w:prefixMappings="xmlns:ns0='http://schemas.openxmlformats.org/officeDocument/2006/extended-properties' " w:xpath="/ns0:Properties[1]/ns0:Company[1]" w:storeItemID="{6668398D-A668-4E3E-A5EB-62B293D839F1}"/>
                              <w:text/>
                            </w:sdtPr>
                            <w:sdtEndPr/>
                            <w:sdtContent>
                              <w:r w:rsidR="006012BF">
                                <w:rPr>
                                  <w:noProof/>
                                  <w:kern w:val="20"/>
                                  <w:lang w:val="fr-FR"/>
                                </w:rPr>
                                <w:t>Association Revivre</w:t>
                              </w:r>
                            </w:sdtContent>
                          </w:sdt>
                        </w:p>
                        <w:p w14:paraId="70743D05" w14:textId="77777777" w:rsidR="006012BF" w:rsidRPr="00DD6D53" w:rsidRDefault="006012BF">
                          <w:pPr>
                            <w:rPr>
                              <w:noProof/>
                              <w:lang w:val="fr-FR"/>
                            </w:rPr>
                          </w:pPr>
                        </w:p>
                        <w:p w14:paraId="3655DB4F" w14:textId="77777777" w:rsidR="006012BF" w:rsidRPr="00DD6D53" w:rsidRDefault="006012BF">
                          <w:pPr>
                            <w:rPr>
                              <w:noProof/>
                              <w:lang w:val="fr-FR"/>
                            </w:rPr>
                          </w:pPr>
                        </w:p>
                      </w:txbxContent>
                    </v:textbox>
                    <w10:wrap type="topAndBottom" anchorx="page" anchory="page"/>
                  </v:shape>
                </w:pict>
              </mc:Fallback>
            </mc:AlternateContent>
          </w:r>
          <w:r w:rsidRPr="00DD6D53">
            <w:rPr>
              <w:noProof/>
              <w:lang w:val="fr-FR"/>
            </w:rPr>
            <w:br w:type="page"/>
          </w:r>
        </w:p>
      </w:sdtContent>
    </w:sdt>
    <w:sdt>
      <w:sdtPr>
        <w:rPr>
          <w:sz w:val="20"/>
          <w:lang w:val="fr-FR"/>
        </w:rPr>
        <w:id w:val="1784918408"/>
        <w:docPartObj>
          <w:docPartGallery w:val="Table of Contents"/>
          <w:docPartUnique/>
        </w:docPartObj>
      </w:sdtPr>
      <w:sdtEndPr>
        <w:rPr>
          <w:b/>
          <w:bCs/>
          <w:lang w:val="en-US"/>
        </w:rPr>
      </w:sdtEndPr>
      <w:sdtContent>
        <w:p w14:paraId="415603C3" w14:textId="77777777" w:rsidR="001B2B5E" w:rsidRDefault="001B2B5E">
          <w:pPr>
            <w:pStyle w:val="TOCHeading"/>
          </w:pPr>
          <w:r>
            <w:rPr>
              <w:lang w:val="fr-FR"/>
            </w:rPr>
            <w:t>Table des matières</w:t>
          </w:r>
        </w:p>
        <w:p w14:paraId="7FE68AA1" w14:textId="77777777" w:rsidR="00A36C08" w:rsidRDefault="001B2B5E">
          <w:pPr>
            <w:pStyle w:val="TOC1"/>
            <w:rPr>
              <w:rFonts w:eastAsiaTheme="minorEastAsia"/>
              <w:color w:val="auto"/>
              <w:kern w:val="0"/>
              <w:szCs w:val="22"/>
              <w:lang w:val="fr-FR" w:eastAsia="fr-FR"/>
            </w:rPr>
          </w:pPr>
          <w:r>
            <w:fldChar w:fldCharType="begin"/>
          </w:r>
          <w:r>
            <w:instrText xml:space="preserve"> TOC \o "1-3" \h \z \u </w:instrText>
          </w:r>
          <w:r>
            <w:fldChar w:fldCharType="separate"/>
          </w:r>
          <w:hyperlink w:anchor="_Toc388965064" w:history="1">
            <w:r w:rsidR="00A36C08" w:rsidRPr="00A02553">
              <w:rPr>
                <w:rStyle w:val="Hyperlink"/>
                <w:lang w:val="fr-FR"/>
              </w:rPr>
              <w:t>La charte de projet</w:t>
            </w:r>
            <w:r w:rsidR="00A36C08">
              <w:rPr>
                <w:webHidden/>
              </w:rPr>
              <w:tab/>
            </w:r>
            <w:r w:rsidR="00A36C08">
              <w:rPr>
                <w:webHidden/>
              </w:rPr>
              <w:fldChar w:fldCharType="begin"/>
            </w:r>
            <w:r w:rsidR="00A36C08">
              <w:rPr>
                <w:webHidden/>
              </w:rPr>
              <w:instrText xml:space="preserve"> PAGEREF _Toc388965064 \h </w:instrText>
            </w:r>
            <w:r w:rsidR="00A36C08">
              <w:rPr>
                <w:webHidden/>
              </w:rPr>
            </w:r>
            <w:r w:rsidR="00A36C08">
              <w:rPr>
                <w:webHidden/>
              </w:rPr>
              <w:fldChar w:fldCharType="separate"/>
            </w:r>
            <w:r w:rsidR="00A36C08">
              <w:rPr>
                <w:webHidden/>
              </w:rPr>
              <w:t>1</w:t>
            </w:r>
            <w:r w:rsidR="00A36C08">
              <w:rPr>
                <w:webHidden/>
              </w:rPr>
              <w:fldChar w:fldCharType="end"/>
            </w:r>
          </w:hyperlink>
        </w:p>
        <w:p w14:paraId="4A614C35" w14:textId="499F6356"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65" w:history="1">
            <w:r w:rsidR="00B95C58">
              <w:rPr>
                <w:rStyle w:val="Hyperlink"/>
                <w:noProof/>
                <w:lang w:val="fr-FR"/>
              </w:rPr>
              <w:t>C</w:t>
            </w:r>
            <w:r w:rsidR="00A36C08" w:rsidRPr="00A02553">
              <w:rPr>
                <w:rStyle w:val="Hyperlink"/>
                <w:noProof/>
                <w:lang w:val="fr-FR"/>
              </w:rPr>
              <w:t>ontexte</w:t>
            </w:r>
            <w:r w:rsidR="00A36C08">
              <w:rPr>
                <w:noProof/>
                <w:webHidden/>
              </w:rPr>
              <w:tab/>
            </w:r>
            <w:r w:rsidR="00A36C08">
              <w:rPr>
                <w:noProof/>
                <w:webHidden/>
              </w:rPr>
              <w:fldChar w:fldCharType="begin"/>
            </w:r>
            <w:r w:rsidR="00A36C08">
              <w:rPr>
                <w:noProof/>
                <w:webHidden/>
              </w:rPr>
              <w:instrText xml:space="preserve"> PAGEREF _Toc388965065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11B561B4" w14:textId="06494F32"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66" w:history="1">
            <w:r w:rsidR="00B95C58">
              <w:rPr>
                <w:rStyle w:val="Hyperlink"/>
                <w:noProof/>
                <w:lang w:val="fr-FR"/>
              </w:rPr>
              <w:t>E</w:t>
            </w:r>
            <w:r w:rsidR="00A36C08" w:rsidRPr="00A02553">
              <w:rPr>
                <w:rStyle w:val="Hyperlink"/>
                <w:noProof/>
                <w:lang w:val="fr-FR"/>
              </w:rPr>
              <w:t>njeu</w:t>
            </w:r>
            <w:r w:rsidR="00B95C58">
              <w:rPr>
                <w:rStyle w:val="Hyperlink"/>
                <w:noProof/>
                <w:lang w:val="fr-FR"/>
              </w:rPr>
              <w:t>x</w:t>
            </w:r>
            <w:r w:rsidR="00A36C08">
              <w:rPr>
                <w:noProof/>
                <w:webHidden/>
              </w:rPr>
              <w:tab/>
            </w:r>
            <w:r w:rsidR="00A36C08">
              <w:rPr>
                <w:noProof/>
                <w:webHidden/>
              </w:rPr>
              <w:fldChar w:fldCharType="begin"/>
            </w:r>
            <w:r w:rsidR="00A36C08">
              <w:rPr>
                <w:noProof/>
                <w:webHidden/>
              </w:rPr>
              <w:instrText xml:space="preserve"> PAGEREF _Toc388965066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7671DEB3" w14:textId="04645377"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67" w:history="1">
            <w:r w:rsidR="00B95C58">
              <w:rPr>
                <w:rStyle w:val="Hyperlink"/>
                <w:noProof/>
                <w:lang w:val="fr-FR"/>
              </w:rPr>
              <w:t>O</w:t>
            </w:r>
            <w:r w:rsidR="00A36C08" w:rsidRPr="00A02553">
              <w:rPr>
                <w:rStyle w:val="Hyperlink"/>
                <w:noProof/>
                <w:lang w:val="fr-FR"/>
              </w:rPr>
              <w:t>bjectifs</w:t>
            </w:r>
            <w:r w:rsidR="00A36C08">
              <w:rPr>
                <w:noProof/>
                <w:webHidden/>
              </w:rPr>
              <w:tab/>
            </w:r>
            <w:r w:rsidR="00A36C08">
              <w:rPr>
                <w:noProof/>
                <w:webHidden/>
              </w:rPr>
              <w:fldChar w:fldCharType="begin"/>
            </w:r>
            <w:r w:rsidR="00A36C08">
              <w:rPr>
                <w:noProof/>
                <w:webHidden/>
              </w:rPr>
              <w:instrText xml:space="preserve"> PAGEREF _Toc388965067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09796E98" w14:textId="4D0FFD6A"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68" w:history="1">
            <w:r w:rsidR="00B95C58">
              <w:rPr>
                <w:rStyle w:val="Hyperlink"/>
                <w:noProof/>
                <w:lang w:val="fr-FR"/>
              </w:rPr>
              <w:t>J</w:t>
            </w:r>
            <w:r w:rsidR="00A36C08" w:rsidRPr="00A02553">
              <w:rPr>
                <w:rStyle w:val="Hyperlink"/>
                <w:noProof/>
                <w:lang w:val="fr-FR"/>
              </w:rPr>
              <w:t>alon</w:t>
            </w:r>
            <w:r w:rsidR="00B95C58">
              <w:rPr>
                <w:rStyle w:val="Hyperlink"/>
                <w:noProof/>
                <w:lang w:val="fr-FR"/>
              </w:rPr>
              <w:t>s</w:t>
            </w:r>
            <w:r w:rsidR="00A36C08" w:rsidRPr="00A02553">
              <w:rPr>
                <w:rStyle w:val="Hyperlink"/>
                <w:noProof/>
                <w:lang w:val="fr-FR"/>
              </w:rPr>
              <w:t xml:space="preserve"> du projet</w:t>
            </w:r>
            <w:r w:rsidR="00A36C08">
              <w:rPr>
                <w:noProof/>
                <w:webHidden/>
              </w:rPr>
              <w:tab/>
            </w:r>
            <w:r w:rsidR="00A36C08">
              <w:rPr>
                <w:noProof/>
                <w:webHidden/>
              </w:rPr>
              <w:fldChar w:fldCharType="begin"/>
            </w:r>
            <w:r w:rsidR="00A36C08">
              <w:rPr>
                <w:noProof/>
                <w:webHidden/>
              </w:rPr>
              <w:instrText xml:space="preserve"> PAGEREF _Toc388965068 \h </w:instrText>
            </w:r>
            <w:r w:rsidR="00A36C08">
              <w:rPr>
                <w:noProof/>
                <w:webHidden/>
              </w:rPr>
            </w:r>
            <w:r w:rsidR="00A36C08">
              <w:rPr>
                <w:noProof/>
                <w:webHidden/>
              </w:rPr>
              <w:fldChar w:fldCharType="separate"/>
            </w:r>
            <w:r w:rsidR="00A36C08">
              <w:rPr>
                <w:noProof/>
                <w:webHidden/>
              </w:rPr>
              <w:t>1</w:t>
            </w:r>
            <w:r w:rsidR="00A36C08">
              <w:rPr>
                <w:noProof/>
                <w:webHidden/>
              </w:rPr>
              <w:fldChar w:fldCharType="end"/>
            </w:r>
          </w:hyperlink>
        </w:p>
        <w:p w14:paraId="1294708C" w14:textId="77777777" w:rsidR="00A36C08" w:rsidRDefault="00C64204">
          <w:pPr>
            <w:pStyle w:val="TOC1"/>
            <w:rPr>
              <w:rFonts w:eastAsiaTheme="minorEastAsia"/>
              <w:color w:val="auto"/>
              <w:kern w:val="0"/>
              <w:szCs w:val="22"/>
              <w:lang w:val="fr-FR" w:eastAsia="fr-FR"/>
            </w:rPr>
          </w:pPr>
          <w:hyperlink w:anchor="_Toc388965069" w:history="1">
            <w:r w:rsidR="00A36C08" w:rsidRPr="00A02553">
              <w:rPr>
                <w:rStyle w:val="Hyperlink"/>
                <w:lang w:val="fr-FR"/>
              </w:rPr>
              <w:t>MCD</w:t>
            </w:r>
            <w:r w:rsidR="00A36C08">
              <w:rPr>
                <w:webHidden/>
              </w:rPr>
              <w:tab/>
            </w:r>
            <w:r w:rsidR="00A36C08">
              <w:rPr>
                <w:webHidden/>
              </w:rPr>
              <w:fldChar w:fldCharType="begin"/>
            </w:r>
            <w:r w:rsidR="00A36C08">
              <w:rPr>
                <w:webHidden/>
              </w:rPr>
              <w:instrText xml:space="preserve"> PAGEREF _Toc388965069 \h </w:instrText>
            </w:r>
            <w:r w:rsidR="00A36C08">
              <w:rPr>
                <w:webHidden/>
              </w:rPr>
            </w:r>
            <w:r w:rsidR="00A36C08">
              <w:rPr>
                <w:webHidden/>
              </w:rPr>
              <w:fldChar w:fldCharType="separate"/>
            </w:r>
            <w:r w:rsidR="00A36C08">
              <w:rPr>
                <w:webHidden/>
              </w:rPr>
              <w:t>1</w:t>
            </w:r>
            <w:r w:rsidR="00A36C08">
              <w:rPr>
                <w:webHidden/>
              </w:rPr>
              <w:fldChar w:fldCharType="end"/>
            </w:r>
          </w:hyperlink>
        </w:p>
        <w:p w14:paraId="63AE6E98" w14:textId="77777777" w:rsidR="00A36C08" w:rsidRDefault="00C64204">
          <w:pPr>
            <w:pStyle w:val="TOC1"/>
            <w:rPr>
              <w:rFonts w:eastAsiaTheme="minorEastAsia"/>
              <w:color w:val="auto"/>
              <w:kern w:val="0"/>
              <w:szCs w:val="22"/>
              <w:lang w:val="fr-FR" w:eastAsia="fr-FR"/>
            </w:rPr>
          </w:pPr>
          <w:hyperlink w:anchor="_Toc388965070" w:history="1">
            <w:r w:rsidR="00A36C08" w:rsidRPr="00A02553">
              <w:rPr>
                <w:rStyle w:val="Hyperlink"/>
                <w:lang w:val="fr-FR"/>
              </w:rPr>
              <w:t>Dictionnaire des données</w:t>
            </w:r>
            <w:r w:rsidR="00A36C08">
              <w:rPr>
                <w:webHidden/>
              </w:rPr>
              <w:tab/>
            </w:r>
            <w:r w:rsidR="00A36C08">
              <w:rPr>
                <w:webHidden/>
              </w:rPr>
              <w:fldChar w:fldCharType="begin"/>
            </w:r>
            <w:r w:rsidR="00A36C08">
              <w:rPr>
                <w:webHidden/>
              </w:rPr>
              <w:instrText xml:space="preserve"> PAGEREF _Toc388965070 \h </w:instrText>
            </w:r>
            <w:r w:rsidR="00A36C08">
              <w:rPr>
                <w:webHidden/>
              </w:rPr>
            </w:r>
            <w:r w:rsidR="00A36C08">
              <w:rPr>
                <w:webHidden/>
              </w:rPr>
              <w:fldChar w:fldCharType="separate"/>
            </w:r>
            <w:r w:rsidR="00A36C08">
              <w:rPr>
                <w:webHidden/>
              </w:rPr>
              <w:t>1</w:t>
            </w:r>
            <w:r w:rsidR="00A36C08">
              <w:rPr>
                <w:webHidden/>
              </w:rPr>
              <w:fldChar w:fldCharType="end"/>
            </w:r>
          </w:hyperlink>
        </w:p>
        <w:p w14:paraId="35D59EDA" w14:textId="77777777" w:rsidR="00A36C08" w:rsidRDefault="00C64204">
          <w:pPr>
            <w:pStyle w:val="TOC1"/>
            <w:rPr>
              <w:rFonts w:eastAsiaTheme="minorEastAsia"/>
              <w:color w:val="auto"/>
              <w:kern w:val="0"/>
              <w:szCs w:val="22"/>
              <w:lang w:val="fr-FR" w:eastAsia="fr-FR"/>
            </w:rPr>
          </w:pPr>
          <w:hyperlink w:anchor="_Toc388965071" w:history="1">
            <w:r w:rsidR="00A36C08" w:rsidRPr="00A02553">
              <w:rPr>
                <w:rStyle w:val="Hyperlink"/>
              </w:rPr>
              <w:t>Diagramme</w:t>
            </w:r>
            <w:r w:rsidR="00A36C08" w:rsidRPr="00A02553">
              <w:rPr>
                <w:rStyle w:val="Hyperlink"/>
                <w:lang w:val="fr-FR"/>
              </w:rPr>
              <w:t xml:space="preserve"> de cas d’utilisation</w:t>
            </w:r>
            <w:r w:rsidR="00A36C08">
              <w:rPr>
                <w:webHidden/>
              </w:rPr>
              <w:tab/>
            </w:r>
            <w:r w:rsidR="00A36C08">
              <w:rPr>
                <w:webHidden/>
              </w:rPr>
              <w:fldChar w:fldCharType="begin"/>
            </w:r>
            <w:r w:rsidR="00A36C08">
              <w:rPr>
                <w:webHidden/>
              </w:rPr>
              <w:instrText xml:space="preserve"> PAGEREF _Toc388965071 \h </w:instrText>
            </w:r>
            <w:r w:rsidR="00A36C08">
              <w:rPr>
                <w:webHidden/>
              </w:rPr>
            </w:r>
            <w:r w:rsidR="00A36C08">
              <w:rPr>
                <w:webHidden/>
              </w:rPr>
              <w:fldChar w:fldCharType="separate"/>
            </w:r>
            <w:r w:rsidR="00A36C08">
              <w:rPr>
                <w:webHidden/>
              </w:rPr>
              <w:t>2</w:t>
            </w:r>
            <w:r w:rsidR="00A36C08">
              <w:rPr>
                <w:webHidden/>
              </w:rPr>
              <w:fldChar w:fldCharType="end"/>
            </w:r>
          </w:hyperlink>
        </w:p>
        <w:p w14:paraId="5F3BDEAB" w14:textId="77777777" w:rsidR="00A36C08" w:rsidRDefault="00C64204">
          <w:pPr>
            <w:pStyle w:val="TOC1"/>
            <w:rPr>
              <w:rFonts w:eastAsiaTheme="minorEastAsia"/>
              <w:color w:val="auto"/>
              <w:kern w:val="0"/>
              <w:szCs w:val="22"/>
              <w:lang w:val="fr-FR" w:eastAsia="fr-FR"/>
            </w:rPr>
          </w:pPr>
          <w:hyperlink w:anchor="_Toc388965072" w:history="1">
            <w:r w:rsidR="00A36C08" w:rsidRPr="00A02553">
              <w:rPr>
                <w:rStyle w:val="Hyperlink"/>
                <w:lang w:val="fr-FR"/>
              </w:rPr>
              <w:t>Répartition des tâches</w:t>
            </w:r>
            <w:r w:rsidR="00A36C08">
              <w:rPr>
                <w:webHidden/>
              </w:rPr>
              <w:tab/>
            </w:r>
            <w:r w:rsidR="00A36C08">
              <w:rPr>
                <w:webHidden/>
              </w:rPr>
              <w:fldChar w:fldCharType="begin"/>
            </w:r>
            <w:r w:rsidR="00A36C08">
              <w:rPr>
                <w:webHidden/>
              </w:rPr>
              <w:instrText xml:space="preserve"> PAGEREF _Toc388965072 \h </w:instrText>
            </w:r>
            <w:r w:rsidR="00A36C08">
              <w:rPr>
                <w:webHidden/>
              </w:rPr>
            </w:r>
            <w:r w:rsidR="00A36C08">
              <w:rPr>
                <w:webHidden/>
              </w:rPr>
              <w:fldChar w:fldCharType="separate"/>
            </w:r>
            <w:r w:rsidR="00A36C08">
              <w:rPr>
                <w:webHidden/>
              </w:rPr>
              <w:t>2</w:t>
            </w:r>
            <w:r w:rsidR="00A36C08">
              <w:rPr>
                <w:webHidden/>
              </w:rPr>
              <w:fldChar w:fldCharType="end"/>
            </w:r>
          </w:hyperlink>
        </w:p>
        <w:p w14:paraId="16DA3F48" w14:textId="77777777" w:rsidR="00A36C08" w:rsidRDefault="00C64204">
          <w:pPr>
            <w:pStyle w:val="TOC1"/>
            <w:rPr>
              <w:rFonts w:eastAsiaTheme="minorEastAsia"/>
              <w:color w:val="auto"/>
              <w:kern w:val="0"/>
              <w:szCs w:val="22"/>
              <w:lang w:val="fr-FR" w:eastAsia="fr-FR"/>
            </w:rPr>
          </w:pPr>
          <w:hyperlink w:anchor="_Toc388965073" w:history="1">
            <w:r w:rsidR="00A36C08" w:rsidRPr="00A02553">
              <w:rPr>
                <w:rStyle w:val="Hyperlink"/>
                <w:lang w:val="fr-FR"/>
              </w:rPr>
              <w:t>Découpage en lots</w:t>
            </w:r>
            <w:r w:rsidR="00A36C08">
              <w:rPr>
                <w:webHidden/>
              </w:rPr>
              <w:tab/>
            </w:r>
            <w:r w:rsidR="00A36C08">
              <w:rPr>
                <w:webHidden/>
              </w:rPr>
              <w:fldChar w:fldCharType="begin"/>
            </w:r>
            <w:r w:rsidR="00A36C08">
              <w:rPr>
                <w:webHidden/>
              </w:rPr>
              <w:instrText xml:space="preserve"> PAGEREF _Toc388965073 \h </w:instrText>
            </w:r>
            <w:r w:rsidR="00A36C08">
              <w:rPr>
                <w:webHidden/>
              </w:rPr>
            </w:r>
            <w:r w:rsidR="00A36C08">
              <w:rPr>
                <w:webHidden/>
              </w:rPr>
              <w:fldChar w:fldCharType="separate"/>
            </w:r>
            <w:r w:rsidR="00A36C08">
              <w:rPr>
                <w:webHidden/>
              </w:rPr>
              <w:t>3</w:t>
            </w:r>
            <w:r w:rsidR="00A36C08">
              <w:rPr>
                <w:webHidden/>
              </w:rPr>
              <w:fldChar w:fldCharType="end"/>
            </w:r>
          </w:hyperlink>
        </w:p>
        <w:p w14:paraId="4DBA7BFB" w14:textId="77777777" w:rsidR="00A36C08" w:rsidRDefault="00C64204">
          <w:pPr>
            <w:pStyle w:val="TOC1"/>
            <w:rPr>
              <w:rFonts w:eastAsiaTheme="minorEastAsia"/>
              <w:color w:val="auto"/>
              <w:kern w:val="0"/>
              <w:szCs w:val="22"/>
              <w:lang w:val="fr-FR" w:eastAsia="fr-FR"/>
            </w:rPr>
          </w:pPr>
          <w:hyperlink w:anchor="_Toc388965074" w:history="1">
            <w:r w:rsidR="00A36C08" w:rsidRPr="00A02553">
              <w:rPr>
                <w:rStyle w:val="Hyperlink"/>
                <w:lang w:val="fr-FR"/>
              </w:rPr>
              <w:t>Etude des langages</w:t>
            </w:r>
            <w:r w:rsidR="00A36C08">
              <w:rPr>
                <w:webHidden/>
              </w:rPr>
              <w:tab/>
            </w:r>
            <w:r w:rsidR="00A36C08">
              <w:rPr>
                <w:webHidden/>
              </w:rPr>
              <w:fldChar w:fldCharType="begin"/>
            </w:r>
            <w:r w:rsidR="00A36C08">
              <w:rPr>
                <w:webHidden/>
              </w:rPr>
              <w:instrText xml:space="preserve"> PAGEREF _Toc388965074 \h </w:instrText>
            </w:r>
            <w:r w:rsidR="00A36C08">
              <w:rPr>
                <w:webHidden/>
              </w:rPr>
            </w:r>
            <w:r w:rsidR="00A36C08">
              <w:rPr>
                <w:webHidden/>
              </w:rPr>
              <w:fldChar w:fldCharType="separate"/>
            </w:r>
            <w:r w:rsidR="00A36C08">
              <w:rPr>
                <w:webHidden/>
              </w:rPr>
              <w:t>4</w:t>
            </w:r>
            <w:r w:rsidR="00A36C08">
              <w:rPr>
                <w:webHidden/>
              </w:rPr>
              <w:fldChar w:fldCharType="end"/>
            </w:r>
          </w:hyperlink>
        </w:p>
        <w:p w14:paraId="06332953" w14:textId="77777777" w:rsidR="00A36C08" w:rsidRDefault="00C64204">
          <w:pPr>
            <w:pStyle w:val="TOC1"/>
            <w:rPr>
              <w:rFonts w:eastAsiaTheme="minorEastAsia"/>
              <w:color w:val="auto"/>
              <w:kern w:val="0"/>
              <w:szCs w:val="22"/>
              <w:lang w:val="fr-FR" w:eastAsia="fr-FR"/>
            </w:rPr>
          </w:pPr>
          <w:hyperlink w:anchor="_Toc388965075" w:history="1">
            <w:r w:rsidR="00A36C08" w:rsidRPr="00A02553">
              <w:rPr>
                <w:rStyle w:val="Hyperlink"/>
                <w:lang w:val="fr-FR"/>
              </w:rPr>
              <w:t>Réalisation</w:t>
            </w:r>
            <w:r w:rsidR="00A36C08">
              <w:rPr>
                <w:webHidden/>
              </w:rPr>
              <w:tab/>
            </w:r>
            <w:r w:rsidR="00A36C08">
              <w:rPr>
                <w:webHidden/>
              </w:rPr>
              <w:fldChar w:fldCharType="begin"/>
            </w:r>
            <w:r w:rsidR="00A36C08">
              <w:rPr>
                <w:webHidden/>
              </w:rPr>
              <w:instrText xml:space="preserve"> PAGEREF _Toc388965075 \h </w:instrText>
            </w:r>
            <w:r w:rsidR="00A36C08">
              <w:rPr>
                <w:webHidden/>
              </w:rPr>
            </w:r>
            <w:r w:rsidR="00A36C08">
              <w:rPr>
                <w:webHidden/>
              </w:rPr>
              <w:fldChar w:fldCharType="separate"/>
            </w:r>
            <w:r w:rsidR="00A36C08">
              <w:rPr>
                <w:webHidden/>
              </w:rPr>
              <w:t>4</w:t>
            </w:r>
            <w:r w:rsidR="00A36C08">
              <w:rPr>
                <w:webHidden/>
              </w:rPr>
              <w:fldChar w:fldCharType="end"/>
            </w:r>
          </w:hyperlink>
        </w:p>
        <w:p w14:paraId="73C50029" w14:textId="77777777"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76" w:history="1">
            <w:r w:rsidR="00A36C08" w:rsidRPr="00A02553">
              <w:rPr>
                <w:rStyle w:val="Hyperlink"/>
                <w:noProof/>
                <w:lang w:val="fr-FR"/>
              </w:rPr>
              <w:t>Schema Navigationnel d’interaction</w:t>
            </w:r>
            <w:r w:rsidR="00A36C08">
              <w:rPr>
                <w:noProof/>
                <w:webHidden/>
              </w:rPr>
              <w:tab/>
            </w:r>
            <w:r w:rsidR="00A36C08">
              <w:rPr>
                <w:noProof/>
                <w:webHidden/>
              </w:rPr>
              <w:fldChar w:fldCharType="begin"/>
            </w:r>
            <w:r w:rsidR="00A36C08">
              <w:rPr>
                <w:noProof/>
                <w:webHidden/>
              </w:rPr>
              <w:instrText xml:space="preserve"> PAGEREF _Toc388965076 \h </w:instrText>
            </w:r>
            <w:r w:rsidR="00A36C08">
              <w:rPr>
                <w:noProof/>
                <w:webHidden/>
              </w:rPr>
            </w:r>
            <w:r w:rsidR="00A36C08">
              <w:rPr>
                <w:noProof/>
                <w:webHidden/>
              </w:rPr>
              <w:fldChar w:fldCharType="separate"/>
            </w:r>
            <w:r w:rsidR="00A36C08">
              <w:rPr>
                <w:noProof/>
                <w:webHidden/>
              </w:rPr>
              <w:t>4</w:t>
            </w:r>
            <w:r w:rsidR="00A36C08">
              <w:rPr>
                <w:noProof/>
                <w:webHidden/>
              </w:rPr>
              <w:fldChar w:fldCharType="end"/>
            </w:r>
          </w:hyperlink>
        </w:p>
        <w:p w14:paraId="67A408C6" w14:textId="094A0113"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77" w:history="1">
            <w:r w:rsidR="00B95C58">
              <w:rPr>
                <w:rStyle w:val="Hyperlink"/>
                <w:noProof/>
                <w:lang w:val="fr-FR"/>
              </w:rPr>
              <w:t>Q</w:t>
            </w:r>
            <w:r w:rsidR="00A36C08" w:rsidRPr="00A02553">
              <w:rPr>
                <w:rStyle w:val="Hyperlink"/>
                <w:noProof/>
                <w:lang w:val="fr-FR"/>
              </w:rPr>
              <w:t>uelques aperçus</w:t>
            </w:r>
            <w:r w:rsidR="00A36C08">
              <w:rPr>
                <w:noProof/>
                <w:webHidden/>
              </w:rPr>
              <w:tab/>
            </w:r>
            <w:r w:rsidR="00A36C08">
              <w:rPr>
                <w:noProof/>
                <w:webHidden/>
              </w:rPr>
              <w:fldChar w:fldCharType="begin"/>
            </w:r>
            <w:r w:rsidR="00A36C08">
              <w:rPr>
                <w:noProof/>
                <w:webHidden/>
              </w:rPr>
              <w:instrText xml:space="preserve"> PAGEREF _Toc388965077 \h </w:instrText>
            </w:r>
            <w:r w:rsidR="00A36C08">
              <w:rPr>
                <w:noProof/>
                <w:webHidden/>
              </w:rPr>
            </w:r>
            <w:r w:rsidR="00A36C08">
              <w:rPr>
                <w:noProof/>
                <w:webHidden/>
              </w:rPr>
              <w:fldChar w:fldCharType="separate"/>
            </w:r>
            <w:r w:rsidR="00A36C08">
              <w:rPr>
                <w:noProof/>
                <w:webHidden/>
              </w:rPr>
              <w:t>6</w:t>
            </w:r>
            <w:r w:rsidR="00A36C08">
              <w:rPr>
                <w:noProof/>
                <w:webHidden/>
              </w:rPr>
              <w:fldChar w:fldCharType="end"/>
            </w:r>
          </w:hyperlink>
        </w:p>
        <w:p w14:paraId="1AF172B7" w14:textId="67D8921F" w:rsidR="00A36C08" w:rsidRDefault="00C64204">
          <w:pPr>
            <w:pStyle w:val="TOC2"/>
            <w:tabs>
              <w:tab w:val="right" w:leader="underscore" w:pos="9120"/>
            </w:tabs>
            <w:rPr>
              <w:rFonts w:eastAsiaTheme="minorEastAsia"/>
              <w:noProof/>
              <w:color w:val="auto"/>
              <w:kern w:val="0"/>
              <w:sz w:val="22"/>
              <w:szCs w:val="22"/>
              <w:lang w:val="fr-FR" w:eastAsia="fr-FR"/>
            </w:rPr>
          </w:pPr>
          <w:hyperlink w:anchor="_Toc388965078" w:history="1">
            <w:r w:rsidR="00B95C58">
              <w:rPr>
                <w:rStyle w:val="Hyperlink"/>
                <w:noProof/>
                <w:lang w:val="fr-FR"/>
              </w:rPr>
              <w:t>E</w:t>
            </w:r>
            <w:r w:rsidR="00A36C08" w:rsidRPr="00A02553">
              <w:rPr>
                <w:rStyle w:val="Hyperlink"/>
                <w:noProof/>
                <w:lang w:val="fr-FR"/>
              </w:rPr>
              <w:t>xemple de code</w:t>
            </w:r>
            <w:r w:rsidR="00A36C08">
              <w:rPr>
                <w:noProof/>
                <w:webHidden/>
              </w:rPr>
              <w:tab/>
            </w:r>
            <w:r w:rsidR="00A36C08">
              <w:rPr>
                <w:noProof/>
                <w:webHidden/>
              </w:rPr>
              <w:fldChar w:fldCharType="begin"/>
            </w:r>
            <w:r w:rsidR="00A36C08">
              <w:rPr>
                <w:noProof/>
                <w:webHidden/>
              </w:rPr>
              <w:instrText xml:space="preserve"> PAGEREF _Toc388965078 \h </w:instrText>
            </w:r>
            <w:r w:rsidR="00A36C08">
              <w:rPr>
                <w:noProof/>
                <w:webHidden/>
              </w:rPr>
            </w:r>
            <w:r w:rsidR="00A36C08">
              <w:rPr>
                <w:noProof/>
                <w:webHidden/>
              </w:rPr>
              <w:fldChar w:fldCharType="separate"/>
            </w:r>
            <w:r w:rsidR="00A36C08">
              <w:rPr>
                <w:noProof/>
                <w:webHidden/>
              </w:rPr>
              <w:t>8</w:t>
            </w:r>
            <w:r w:rsidR="00A36C08">
              <w:rPr>
                <w:noProof/>
                <w:webHidden/>
              </w:rPr>
              <w:fldChar w:fldCharType="end"/>
            </w:r>
          </w:hyperlink>
        </w:p>
        <w:p w14:paraId="3BCAA7B4" w14:textId="77777777" w:rsidR="00A36C08" w:rsidRDefault="00C64204">
          <w:pPr>
            <w:pStyle w:val="TOC1"/>
            <w:rPr>
              <w:rFonts w:eastAsiaTheme="minorEastAsia"/>
              <w:color w:val="auto"/>
              <w:kern w:val="0"/>
              <w:szCs w:val="22"/>
              <w:lang w:val="fr-FR" w:eastAsia="fr-FR"/>
            </w:rPr>
          </w:pPr>
          <w:hyperlink w:anchor="_Toc388965079" w:history="1">
            <w:r w:rsidR="00A36C08" w:rsidRPr="00A02553">
              <w:rPr>
                <w:rStyle w:val="Hyperlink"/>
                <w:lang w:val="fr-FR"/>
              </w:rPr>
              <w:t>Avancement</w:t>
            </w:r>
            <w:r w:rsidR="00A36C08">
              <w:rPr>
                <w:webHidden/>
              </w:rPr>
              <w:tab/>
            </w:r>
            <w:r w:rsidR="00A36C08">
              <w:rPr>
                <w:webHidden/>
              </w:rPr>
              <w:fldChar w:fldCharType="begin"/>
            </w:r>
            <w:r w:rsidR="00A36C08">
              <w:rPr>
                <w:webHidden/>
              </w:rPr>
              <w:instrText xml:space="preserve"> PAGEREF _Toc388965079 \h </w:instrText>
            </w:r>
            <w:r w:rsidR="00A36C08">
              <w:rPr>
                <w:webHidden/>
              </w:rPr>
            </w:r>
            <w:r w:rsidR="00A36C08">
              <w:rPr>
                <w:webHidden/>
              </w:rPr>
              <w:fldChar w:fldCharType="separate"/>
            </w:r>
            <w:r w:rsidR="00A36C08">
              <w:rPr>
                <w:webHidden/>
              </w:rPr>
              <w:t>1</w:t>
            </w:r>
            <w:r w:rsidR="00A36C08">
              <w:rPr>
                <w:webHidden/>
              </w:rPr>
              <w:fldChar w:fldCharType="end"/>
            </w:r>
          </w:hyperlink>
        </w:p>
        <w:p w14:paraId="59330B61" w14:textId="77777777" w:rsidR="001B2B5E" w:rsidRDefault="001B2B5E">
          <w:r>
            <w:rPr>
              <w:b/>
              <w:bCs/>
            </w:rPr>
            <w:fldChar w:fldCharType="end"/>
          </w:r>
        </w:p>
      </w:sdtContent>
    </w:sdt>
    <w:p w14:paraId="16485B56" w14:textId="77777777" w:rsidR="001D0924" w:rsidRPr="00DD6D53" w:rsidRDefault="001D0924">
      <w:pPr>
        <w:rPr>
          <w:noProof/>
          <w:lang w:val="fr-FR"/>
        </w:rPr>
        <w:sectPr w:rsidR="001D0924" w:rsidRPr="00DD6D53" w:rsidSect="000C650B">
          <w:headerReference w:type="default" r:id="rId12"/>
          <w:footerReference w:type="default" r:id="rId13"/>
          <w:pgSz w:w="12240" w:h="15840" w:code="1"/>
          <w:pgMar w:top="2520" w:right="1555" w:bottom="1800" w:left="1555" w:header="864" w:footer="720" w:gutter="0"/>
          <w:pgNumType w:start="0"/>
          <w:cols w:space="720"/>
          <w:titlePg/>
          <w:docGrid w:linePitch="360"/>
        </w:sectPr>
      </w:pPr>
    </w:p>
    <w:p w14:paraId="70E4B693" w14:textId="77777777" w:rsidR="001D0924" w:rsidRPr="00DD6D53" w:rsidRDefault="001C609F">
      <w:pPr>
        <w:pStyle w:val="Heading1"/>
        <w:rPr>
          <w:noProof/>
          <w:lang w:val="fr-FR"/>
        </w:rPr>
      </w:pPr>
      <w:bookmarkStart w:id="0" w:name="_Toc388965064"/>
      <w:r>
        <w:rPr>
          <w:noProof/>
          <w:lang w:val="fr-FR"/>
        </w:rPr>
        <w:lastRenderedPageBreak/>
        <w:t>La charte de projet</w:t>
      </w:r>
      <w:bookmarkEnd w:id="0"/>
    </w:p>
    <w:p w14:paraId="113D186C" w14:textId="77777777" w:rsidR="001D0924" w:rsidRPr="00DD6D53" w:rsidRDefault="001C609F">
      <w:pPr>
        <w:pStyle w:val="Heading2"/>
        <w:rPr>
          <w:noProof/>
          <w:lang w:val="fr-FR"/>
        </w:rPr>
      </w:pPr>
      <w:bookmarkStart w:id="1" w:name="_Toc388965065"/>
      <w:r>
        <w:rPr>
          <w:noProof/>
          <w:lang w:val="fr-FR"/>
        </w:rPr>
        <w:t>contexte</w:t>
      </w:r>
      <w:bookmarkEnd w:id="1"/>
    </w:p>
    <w:p w14:paraId="6FDE93D0" w14:textId="18AC4922" w:rsidR="008F4F7B" w:rsidRDefault="008F4F7B" w:rsidP="008F4F7B">
      <w:pPr>
        <w:rPr>
          <w:noProof/>
          <w:lang w:val="fr-FR"/>
        </w:rPr>
      </w:pPr>
      <w:r>
        <w:rPr>
          <w:noProof/>
          <w:lang w:val="fr-FR"/>
        </w:rPr>
        <w:t xml:space="preserve">Le projet que nous devons réaliser est destiné à une association qui se nomme Revivre. C’est une association qui est chargée d’accueillir et d’orienter les personnes </w:t>
      </w:r>
      <w:r w:rsidR="006012BF">
        <w:rPr>
          <w:noProof/>
          <w:lang w:val="fr-FR"/>
        </w:rPr>
        <w:t>en diffi</w:t>
      </w:r>
      <w:r>
        <w:rPr>
          <w:noProof/>
          <w:lang w:val="fr-FR"/>
        </w:rPr>
        <w:t>c</w:t>
      </w:r>
      <w:r w:rsidR="006012BF">
        <w:rPr>
          <w:noProof/>
          <w:lang w:val="fr-FR"/>
        </w:rPr>
        <w:t>u</w:t>
      </w:r>
      <w:r>
        <w:rPr>
          <w:noProof/>
          <w:lang w:val="fr-FR"/>
        </w:rPr>
        <w:t>ltées sociales. L’association Revivre propose différentes activités pour réinsérer ses adhérents : chantiers en batiment, prestations diverses (nettoyage, conditionnement, assemblage). Elle propose aussi un système de location de véhicules et un restaurant.</w:t>
      </w:r>
    </w:p>
    <w:p w14:paraId="48D995B0" w14:textId="327BEE05" w:rsidR="008F4F7B" w:rsidRDefault="008F4F7B" w:rsidP="008F4F7B">
      <w:pPr>
        <w:rPr>
          <w:noProof/>
          <w:lang w:val="fr-FR"/>
        </w:rPr>
      </w:pPr>
      <w:r>
        <w:rPr>
          <w:noProof/>
          <w:lang w:val="fr-FR"/>
        </w:rPr>
        <w:t xml:space="preserve">Elle dispose actuellement </w:t>
      </w:r>
      <w:r w:rsidR="00735BE8">
        <w:rPr>
          <w:noProof/>
          <w:lang w:val="fr-FR"/>
        </w:rPr>
        <w:t xml:space="preserve">d’une base de données sous Access, disponible via un Intranet qui est géré par une machine sous </w:t>
      </w:r>
      <w:r w:rsidR="006012BF">
        <w:rPr>
          <w:noProof/>
          <w:lang w:val="fr-FR"/>
        </w:rPr>
        <w:t>Windows S</w:t>
      </w:r>
      <w:r w:rsidR="00735BE8">
        <w:rPr>
          <w:noProof/>
          <w:lang w:val="fr-FR"/>
        </w:rPr>
        <w:t>erver R2. Cette base de données a été réalisée par un autodidacte</w:t>
      </w:r>
      <w:r w:rsidR="006012BF">
        <w:rPr>
          <w:noProof/>
          <w:lang w:val="fr-FR"/>
        </w:rPr>
        <w:t xml:space="preserve"> (M. Gilles Leduc)</w:t>
      </w:r>
      <w:r w:rsidR="00735BE8">
        <w:rPr>
          <w:noProof/>
          <w:lang w:val="fr-FR"/>
        </w:rPr>
        <w:t>, l’organisatio</w:t>
      </w:r>
      <w:r w:rsidR="006012BF">
        <w:rPr>
          <w:noProof/>
          <w:lang w:val="fr-FR"/>
        </w:rPr>
        <w:t>n de la base de données n’est</w:t>
      </w:r>
      <w:r w:rsidR="00735BE8">
        <w:rPr>
          <w:noProof/>
          <w:lang w:val="fr-FR"/>
        </w:rPr>
        <w:t xml:space="preserve"> pas optimisée.</w:t>
      </w:r>
    </w:p>
    <w:p w14:paraId="5E5055FB" w14:textId="77777777" w:rsidR="001D0924" w:rsidRPr="00DD6D53" w:rsidRDefault="008F4F7B" w:rsidP="008F4F7B">
      <w:pPr>
        <w:rPr>
          <w:noProof/>
          <w:lang w:val="fr-FR"/>
        </w:rPr>
      </w:pPr>
      <w:r>
        <w:rPr>
          <w:noProof/>
          <w:lang w:val="fr-FR"/>
        </w:rPr>
        <w:t xml:space="preserve"> </w:t>
      </w:r>
    </w:p>
    <w:p w14:paraId="4AFF5E3E" w14:textId="66F8CF99" w:rsidR="001D0924" w:rsidRPr="00DD6D53" w:rsidRDefault="00735BE8">
      <w:pPr>
        <w:pStyle w:val="Heading2"/>
        <w:rPr>
          <w:noProof/>
          <w:lang w:val="fr-FR"/>
        </w:rPr>
      </w:pPr>
      <w:bookmarkStart w:id="2" w:name="_Toc388965066"/>
      <w:r>
        <w:rPr>
          <w:noProof/>
          <w:lang w:val="fr-FR"/>
        </w:rPr>
        <w:t>enjeu</w:t>
      </w:r>
      <w:bookmarkEnd w:id="2"/>
      <w:r w:rsidR="006012BF">
        <w:rPr>
          <w:noProof/>
          <w:lang w:val="fr-FR"/>
        </w:rPr>
        <w:t>X</w:t>
      </w:r>
    </w:p>
    <w:p w14:paraId="41CF451E" w14:textId="5656B26A" w:rsidR="00F8053D" w:rsidRDefault="00735BE8">
      <w:pPr>
        <w:rPr>
          <w:noProof/>
          <w:lang w:val="fr-FR"/>
        </w:rPr>
      </w:pPr>
      <w:r>
        <w:rPr>
          <w:noProof/>
          <w:lang w:val="fr-FR"/>
        </w:rPr>
        <w:t>Le principa</w:t>
      </w:r>
      <w:r w:rsidR="006012BF">
        <w:rPr>
          <w:noProof/>
          <w:lang w:val="fr-FR"/>
        </w:rPr>
        <w:t>l enjeu</w:t>
      </w:r>
      <w:r>
        <w:rPr>
          <w:noProof/>
          <w:lang w:val="fr-FR"/>
        </w:rPr>
        <w:t xml:space="preserve">  de ce projet </w:t>
      </w:r>
      <w:r w:rsidR="006012BF">
        <w:rPr>
          <w:noProof/>
          <w:lang w:val="fr-FR"/>
        </w:rPr>
        <w:t>e</w:t>
      </w:r>
      <w:r>
        <w:rPr>
          <w:noProof/>
          <w:lang w:val="fr-FR"/>
        </w:rPr>
        <w:t>st d’accroitre la facilité d’utilisation de la base en permettant à d’autres membres de l’association de consulter et d’ajouter des informations très simplement. Il faudra aussi créer des relations cohérentes entre les tables ce qui entraine une totale restructuration logique de la base.</w:t>
      </w:r>
      <w:r w:rsidR="00F8053D">
        <w:rPr>
          <w:noProof/>
          <w:lang w:val="fr-FR"/>
        </w:rPr>
        <w:t xml:space="preserve"> </w:t>
      </w:r>
    </w:p>
    <w:p w14:paraId="479B6C82" w14:textId="57077901" w:rsidR="001D0924" w:rsidRPr="00DD6D53" w:rsidRDefault="00F8053D">
      <w:pPr>
        <w:rPr>
          <w:noProof/>
          <w:lang w:val="fr-FR"/>
        </w:rPr>
      </w:pPr>
      <w:r>
        <w:rPr>
          <w:noProof/>
          <w:lang w:val="fr-FR"/>
        </w:rPr>
        <w:t>Nous devons aussi permettre à différents utilisateurs de se connecter en meme temps sur la base de donnée</w:t>
      </w:r>
      <w:r w:rsidR="006012BF">
        <w:rPr>
          <w:noProof/>
          <w:lang w:val="fr-FR"/>
        </w:rPr>
        <w:t>s</w:t>
      </w:r>
      <w:r>
        <w:rPr>
          <w:noProof/>
          <w:lang w:val="fr-FR"/>
        </w:rPr>
        <w:t>, il faut donc gérer le multisessions. Un autre enjeu est de convetir la base vers une version libre et gratuite.</w:t>
      </w:r>
    </w:p>
    <w:p w14:paraId="309EA48C" w14:textId="77777777" w:rsidR="001D0924" w:rsidRPr="00DD6D53" w:rsidRDefault="00F8053D">
      <w:pPr>
        <w:pStyle w:val="Heading2"/>
        <w:rPr>
          <w:noProof/>
          <w:lang w:val="fr-FR"/>
        </w:rPr>
      </w:pPr>
      <w:bookmarkStart w:id="3" w:name="_Toc388965067"/>
      <w:r>
        <w:rPr>
          <w:noProof/>
          <w:lang w:val="fr-FR"/>
        </w:rPr>
        <w:t>objectifs</w:t>
      </w:r>
      <w:bookmarkEnd w:id="3"/>
    </w:p>
    <w:p w14:paraId="511B6939" w14:textId="0643CD45" w:rsidR="001D0924" w:rsidRPr="00DD6D53" w:rsidRDefault="00F8053D">
      <w:pPr>
        <w:rPr>
          <w:noProof/>
          <w:lang w:val="fr-FR"/>
        </w:rPr>
      </w:pPr>
      <w:r>
        <w:rPr>
          <w:noProof/>
          <w:lang w:val="fr-FR"/>
        </w:rPr>
        <w:t>N</w:t>
      </w:r>
      <w:r w:rsidR="00C85180">
        <w:rPr>
          <w:noProof/>
          <w:lang w:val="fr-FR"/>
        </w:rPr>
        <w:t>ous avons des objectifs précis à réaliser comme adapter la base et l’interface graphique pour l’utilisation d’une association. Pour détailler nous devons : gérer les chantiers avec la visualisation et l’impression des devis, calculer le coût des achats chez les fournisseurs, calculer les heures de travail. Nous devons gérer la facturation des locations des véhicules, facturer les repas du restaurant, suivre l’état des outillages et de leurs répart</w:t>
      </w:r>
      <w:r w:rsidR="00DC699D">
        <w:rPr>
          <w:noProof/>
          <w:lang w:val="fr-FR"/>
        </w:rPr>
        <w:t>it</w:t>
      </w:r>
      <w:r w:rsidR="00C85180">
        <w:rPr>
          <w:noProof/>
          <w:lang w:val="fr-FR"/>
        </w:rPr>
        <w:t xml:space="preserve">ions, l’attribution des clés des logements, visualiser </w:t>
      </w:r>
      <w:r w:rsidR="0053542B">
        <w:rPr>
          <w:noProof/>
          <w:lang w:val="fr-FR"/>
        </w:rPr>
        <w:t>toutes les données (encadrants, clients, salariés …)</w:t>
      </w:r>
      <w:r w:rsidR="00DC699D">
        <w:rPr>
          <w:noProof/>
          <w:lang w:val="fr-FR"/>
        </w:rPr>
        <w:t>.</w:t>
      </w:r>
    </w:p>
    <w:p w14:paraId="23A08BCC" w14:textId="72269573" w:rsidR="001D0924" w:rsidRPr="00DD6D53" w:rsidRDefault="0053542B">
      <w:pPr>
        <w:pStyle w:val="Heading2"/>
        <w:rPr>
          <w:noProof/>
          <w:lang w:val="fr-FR"/>
        </w:rPr>
      </w:pPr>
      <w:bookmarkStart w:id="4" w:name="_Toc388965068"/>
      <w:r>
        <w:rPr>
          <w:noProof/>
          <w:lang w:val="fr-FR"/>
        </w:rPr>
        <w:t>jalon</w:t>
      </w:r>
      <w:r w:rsidR="00DC699D">
        <w:rPr>
          <w:noProof/>
          <w:lang w:val="fr-FR"/>
        </w:rPr>
        <w:t>S</w:t>
      </w:r>
      <w:r>
        <w:rPr>
          <w:noProof/>
          <w:lang w:val="fr-FR"/>
        </w:rPr>
        <w:t xml:space="preserve"> du projet</w:t>
      </w:r>
      <w:bookmarkEnd w:id="4"/>
    </w:p>
    <w:p w14:paraId="611FCDA6" w14:textId="77777777" w:rsidR="001D0924" w:rsidRDefault="0053542B" w:rsidP="001B2B5E">
      <w:pPr>
        <w:spacing w:after="0" w:line="276" w:lineRule="auto"/>
        <w:rPr>
          <w:noProof/>
          <w:lang w:val="fr-FR"/>
        </w:rPr>
      </w:pPr>
      <w:r>
        <w:rPr>
          <w:noProof/>
          <w:lang w:val="fr-FR"/>
        </w:rPr>
        <w:t>13/01/2014 : Choix du projet</w:t>
      </w:r>
    </w:p>
    <w:p w14:paraId="1C215085" w14:textId="77777777" w:rsidR="0053542B" w:rsidRDefault="0053542B" w:rsidP="001B2B5E">
      <w:pPr>
        <w:spacing w:after="0" w:line="276" w:lineRule="auto"/>
        <w:rPr>
          <w:noProof/>
          <w:lang w:val="fr-FR"/>
        </w:rPr>
      </w:pPr>
      <w:r>
        <w:rPr>
          <w:noProof/>
          <w:lang w:val="fr-FR"/>
        </w:rPr>
        <w:t>06/02/2014 : Première prise de contact</w:t>
      </w:r>
    </w:p>
    <w:p w14:paraId="451AB16B" w14:textId="77777777" w:rsidR="00B12087" w:rsidRDefault="00B12087" w:rsidP="001B2B5E">
      <w:pPr>
        <w:spacing w:after="0" w:line="276" w:lineRule="auto"/>
        <w:rPr>
          <w:noProof/>
          <w:lang w:val="fr-FR"/>
        </w:rPr>
      </w:pPr>
      <w:r>
        <w:rPr>
          <w:noProof/>
          <w:lang w:val="fr-FR"/>
        </w:rPr>
        <w:t>24/02/2014 : Réalisation de la structure papier de la base de données</w:t>
      </w:r>
    </w:p>
    <w:p w14:paraId="2C152B11" w14:textId="77777777" w:rsidR="00B12087" w:rsidRDefault="00B12087" w:rsidP="001B2B5E">
      <w:pPr>
        <w:spacing w:after="0" w:line="276" w:lineRule="auto"/>
        <w:rPr>
          <w:noProof/>
          <w:lang w:val="fr-FR"/>
        </w:rPr>
      </w:pPr>
      <w:r>
        <w:rPr>
          <w:noProof/>
          <w:lang w:val="fr-FR"/>
        </w:rPr>
        <w:t>27/03/2014 : Présentation de la structure de gestion des chantiers</w:t>
      </w:r>
    </w:p>
    <w:p w14:paraId="4321F2CF"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24/04/2014 : Présentation de la base au complet</w:t>
      </w:r>
    </w:p>
    <w:p w14:paraId="086CBB8E" w14:textId="77777777" w:rsidR="001B2B5E" w:rsidRDefault="00B12087" w:rsidP="001B2B5E">
      <w:pPr>
        <w:autoSpaceDE w:val="0"/>
        <w:autoSpaceDN w:val="0"/>
        <w:adjustRightInd w:val="0"/>
        <w:snapToGrid w:val="0"/>
        <w:spacing w:before="0" w:after="0" w:line="276" w:lineRule="auto"/>
        <w:rPr>
          <w:noProof/>
          <w:lang w:val="fr-FR"/>
        </w:rPr>
      </w:pPr>
      <w:r w:rsidRPr="00B12087">
        <w:rPr>
          <w:noProof/>
          <w:lang w:val="fr-FR"/>
        </w:rPr>
        <w:t>05/06/2014 : Livraison de la partie chantier</w:t>
      </w:r>
    </w:p>
    <w:p w14:paraId="4E63ED95"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26/02/2015 : Livraison au complet</w:t>
      </w:r>
    </w:p>
    <w:p w14:paraId="6A9E5367" w14:textId="77777777" w:rsidR="00B12087" w:rsidRPr="00B12087" w:rsidRDefault="00B12087" w:rsidP="001B2B5E">
      <w:pPr>
        <w:autoSpaceDE w:val="0"/>
        <w:autoSpaceDN w:val="0"/>
        <w:adjustRightInd w:val="0"/>
        <w:snapToGrid w:val="0"/>
        <w:spacing w:before="0" w:after="0" w:line="276" w:lineRule="auto"/>
        <w:rPr>
          <w:noProof/>
          <w:lang w:val="fr-FR"/>
        </w:rPr>
      </w:pPr>
      <w:r w:rsidRPr="00B12087">
        <w:rPr>
          <w:noProof/>
          <w:lang w:val="fr-FR"/>
        </w:rPr>
        <w:t>05/03/2015 : Configuration et intégration de la base sur l’intranet</w:t>
      </w:r>
    </w:p>
    <w:p w14:paraId="56F2944C" w14:textId="77777777" w:rsidR="00733B89" w:rsidRPr="00733B89" w:rsidRDefault="00733B89" w:rsidP="00733B89">
      <w:pPr>
        <w:rPr>
          <w:lang w:val="fr-FR"/>
        </w:rPr>
        <w:sectPr w:rsidR="00733B89" w:rsidRPr="00733B89" w:rsidSect="000C650B">
          <w:headerReference w:type="default" r:id="rId14"/>
          <w:footerReference w:type="default" r:id="rId15"/>
          <w:pgSz w:w="12240" w:h="15840" w:code="1"/>
          <w:pgMar w:top="2520" w:right="1555" w:bottom="1135" w:left="1555" w:header="864" w:footer="567" w:gutter="0"/>
          <w:pgNumType w:start="1"/>
          <w:cols w:space="720"/>
          <w:docGrid w:linePitch="360"/>
        </w:sectPr>
      </w:pPr>
    </w:p>
    <w:p w14:paraId="33300772" w14:textId="77777777" w:rsidR="00733B89" w:rsidRPr="00DD6D53" w:rsidRDefault="00A93785" w:rsidP="00733B89">
      <w:pPr>
        <w:pStyle w:val="Heading1"/>
        <w:rPr>
          <w:noProof/>
          <w:lang w:val="fr-FR"/>
        </w:rPr>
      </w:pPr>
      <w:bookmarkStart w:id="5" w:name="_Toc388965069"/>
      <w:r w:rsidRPr="00A93785">
        <w:rPr>
          <w:noProof/>
        </w:rPr>
        <w:lastRenderedPageBreak/>
        <w:drawing>
          <wp:anchor distT="0" distB="0" distL="114300" distR="114300" simplePos="0" relativeHeight="251640832" behindDoc="1" locked="0" layoutInCell="1" allowOverlap="1" wp14:anchorId="4A2A7B8D" wp14:editId="6B7C456D">
            <wp:simplePos x="0" y="0"/>
            <wp:positionH relativeFrom="column">
              <wp:posOffset>-913130</wp:posOffset>
            </wp:positionH>
            <wp:positionV relativeFrom="paragraph">
              <wp:posOffset>292100</wp:posOffset>
            </wp:positionV>
            <wp:extent cx="7415530" cy="7080885"/>
            <wp:effectExtent l="0" t="0" r="0" b="5715"/>
            <wp:wrapTight wrapText="bothSides">
              <wp:wrapPolygon edited="0">
                <wp:start x="0" y="0"/>
                <wp:lineTo x="0" y="21559"/>
                <wp:lineTo x="21530" y="21559"/>
                <wp:lineTo x="21530" y="0"/>
                <wp:lineTo x="0" y="0"/>
              </wp:wrapPolygon>
            </wp:wrapTight>
            <wp:docPr id="1" name="Image 1" descr="C:\Users\Alexandre\Documents\GitHub\Revivre\MCD-Revi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MCD-Reviv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5530" cy="7080885"/>
                    </a:xfrm>
                    <a:prstGeom prst="rect">
                      <a:avLst/>
                    </a:prstGeom>
                    <a:noFill/>
                    <a:ln>
                      <a:noFill/>
                    </a:ln>
                  </pic:spPr>
                </pic:pic>
              </a:graphicData>
            </a:graphic>
            <wp14:sizeRelH relativeFrom="page">
              <wp14:pctWidth>0</wp14:pctWidth>
            </wp14:sizeRelH>
            <wp14:sizeRelV relativeFrom="page">
              <wp14:pctHeight>0</wp14:pctHeight>
            </wp14:sizeRelV>
          </wp:anchor>
        </w:drawing>
      </w:r>
      <w:r w:rsidR="00733B89">
        <w:rPr>
          <w:noProof/>
          <w:lang w:val="fr-FR"/>
        </w:rPr>
        <w:t>MCD</w:t>
      </w:r>
      <w:bookmarkEnd w:id="5"/>
    </w:p>
    <w:p w14:paraId="549A601A" w14:textId="77777777" w:rsidR="00733B89" w:rsidRPr="00733B89" w:rsidRDefault="00733B89" w:rsidP="00A93785">
      <w:pPr>
        <w:rPr>
          <w:lang w:val="fr-FR"/>
        </w:rPr>
        <w:sectPr w:rsidR="00733B89" w:rsidRPr="00733B89" w:rsidSect="000C650B">
          <w:headerReference w:type="default" r:id="rId17"/>
          <w:footerReference w:type="default" r:id="rId18"/>
          <w:pgSz w:w="12240" w:h="15840" w:code="1"/>
          <w:pgMar w:top="2520" w:right="1555" w:bottom="1135" w:left="1555" w:header="864" w:footer="567" w:gutter="0"/>
          <w:pgNumType w:start="1"/>
          <w:cols w:space="720"/>
          <w:docGrid w:linePitch="360"/>
        </w:sectPr>
      </w:pPr>
    </w:p>
    <w:p w14:paraId="4165AE6C" w14:textId="77777777" w:rsidR="001D0924" w:rsidRDefault="00132C3B" w:rsidP="00733B89">
      <w:pPr>
        <w:pStyle w:val="Heading1"/>
        <w:ind w:left="0"/>
        <w:rPr>
          <w:noProof/>
          <w:lang w:val="fr-FR"/>
        </w:rPr>
      </w:pPr>
      <w:bookmarkStart w:id="6" w:name="_Toc388965070"/>
      <w:r>
        <w:rPr>
          <w:noProof/>
          <w:lang w:val="fr-FR"/>
        </w:rPr>
        <w:lastRenderedPageBreak/>
        <w:t>Dictionnaire des données</w:t>
      </w:r>
      <w:bookmarkEnd w:id="6"/>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13"/>
        <w:gridCol w:w="2835"/>
        <w:gridCol w:w="567"/>
        <w:gridCol w:w="567"/>
        <w:gridCol w:w="567"/>
        <w:gridCol w:w="567"/>
        <w:gridCol w:w="567"/>
        <w:gridCol w:w="567"/>
        <w:gridCol w:w="567"/>
        <w:gridCol w:w="567"/>
      </w:tblGrid>
      <w:tr w:rsidR="007F7BCE" w:rsidRPr="007F7BCE" w14:paraId="7D3E101A" w14:textId="77777777" w:rsidTr="007F7BCE">
        <w:trPr>
          <w:trHeight w:hRule="exact" w:val="227"/>
          <w:tblCellSpacing w:w="0" w:type="dxa"/>
        </w:trPr>
        <w:tc>
          <w:tcPr>
            <w:tcW w:w="567" w:type="dxa"/>
            <w:gridSpan w:val="10"/>
            <w:tcBorders>
              <w:top w:val="double" w:sz="6" w:space="0" w:color="000000"/>
              <w:left w:val="double" w:sz="6" w:space="0" w:color="000000"/>
              <w:bottom w:val="single" w:sz="6" w:space="0" w:color="000000"/>
              <w:right w:val="double" w:sz="6" w:space="0" w:color="000000"/>
            </w:tcBorders>
            <w:vAlign w:val="center"/>
            <w:hideMark/>
          </w:tcPr>
          <w:p w14:paraId="74E12B11" w14:textId="77777777" w:rsidR="007F7BCE" w:rsidRPr="007F7BCE" w:rsidRDefault="007F7BCE" w:rsidP="007F7BCE">
            <w:pPr>
              <w:spacing w:before="0" w:after="0" w:line="240" w:lineRule="auto"/>
              <w:jc w:val="center"/>
              <w:rPr>
                <w:rFonts w:ascii="Arial" w:eastAsia="Times New Roman" w:hAnsi="Arial" w:cs="Times New Roman"/>
                <w:color w:val="000000"/>
                <w:kern w:val="0"/>
                <w:sz w:val="16"/>
                <w:szCs w:val="16"/>
              </w:rPr>
            </w:pPr>
            <w:r w:rsidRPr="007F7BCE">
              <w:rPr>
                <w:rFonts w:ascii="Arial" w:eastAsia="Times New Roman" w:hAnsi="Arial" w:cs="Times New Roman"/>
                <w:color w:val="000000"/>
                <w:kern w:val="0"/>
                <w:sz w:val="16"/>
                <w:szCs w:val="16"/>
              </w:rPr>
              <w:t>CHANTIER</w:t>
            </w:r>
          </w:p>
        </w:tc>
      </w:tr>
      <w:tr w:rsidR="007F7BCE" w:rsidRPr="007F7BCE" w14:paraId="636FC15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FCA90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7EE88C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Données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021C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0A3FA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395F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0EF6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1DCE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84931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BF0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61E4CA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965C5E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15A020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50D6A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NumEncardrant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BA24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66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77E08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ED5E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E56FA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C3BC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2A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47EA3F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0E1635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066E49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5C90B5"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82842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882A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BD7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1F58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86A8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109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09F9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B41D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80166F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1AC966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30E8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20A5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8017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1AA0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9499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D171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F3B06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2F9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0E478F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ACFD69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8D7ACE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511FDD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CategorieEncadrant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437FE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8EFBF0" w14:textId="77777777" w:rsidR="007F7BCE" w:rsidRPr="007F7BCE" w:rsidRDefault="007F7BCE" w:rsidP="007F7BCE">
            <w:pPr>
              <w:spacing w:before="0" w:after="0" w:line="240" w:lineRule="auto"/>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640E6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F89C56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6628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27DAA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FCAC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694D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47A74A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6808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C100A0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5CDB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5B9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40502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5061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A651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C3FBA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9A95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E5F98E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191D0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8DAA34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B6CE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Priorité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2A8F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C6BF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B8F9C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544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5CEA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8C9C1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34D1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E751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3C02EB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47BB5A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8F51AF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DateDebut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18584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6FED6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7FCBF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C0F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DF6DA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7D88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E901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7FC43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5D66C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ECCCFA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247748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DateFinPrevue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A4EAC6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39805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FDE3B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1600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24F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1F97F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015A4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9542D5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33434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33DF01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3145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Intitulé</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3101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985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4457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F07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FC1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EAD67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58156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73AC20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EC87BF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DA859A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E8510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Echeance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E053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EFD6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F2886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F68E5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639AE9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EC25E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7624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A529F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556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C47C6E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8A6A3E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DateFinReel</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E98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5D9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F280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37DC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254B0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EBCD8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DC0749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B4512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3B53AB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A7595B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BFEA8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 xml:space="preserve">(calculable) </w:t>
            </w:r>
            <w:proofErr w:type="spellStart"/>
            <w:r w:rsidRPr="007F7BCE">
              <w:rPr>
                <w:rFonts w:ascii="Arial" w:eastAsia="Times New Roman" w:hAnsi="Arial" w:cs="Times New Roman"/>
                <w:color w:val="000000"/>
                <w:kern w:val="0"/>
              </w:rPr>
              <w:t>Montant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9A3B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F44B5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CFA05D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BFEC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D7C5A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C61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C185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7DF1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01102F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A9BB4D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2745A1F"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AchatsPrevus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4B200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C8F8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7E0D9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FB2D8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A0DD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CEE3C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5CF8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5F7D77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B9D5A2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7AC5DFA"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A9E37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HeuresPrevues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BAA6F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A4DA6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A83F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6A6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FAB86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F53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E076E3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E1C38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831322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98513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46FF2DB"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DateHeuresEffectuées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C4B9E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1C1C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8D58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873D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40A61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3022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0AC903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266D0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3CF738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25D09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646758C"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NbHeure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18477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7A754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2F1DE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F1362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B760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106318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A8162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6618B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408577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F173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79B2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B8405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88B2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53E60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0C6FD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2ACB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9DBD1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10C6A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45536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DB2B792"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F110F0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C7B72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D971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E663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71C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3ED8B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00C3A1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1CA5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60E743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8E1B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79A04B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C3930F0"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19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91712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3EAA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9639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F4C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74D2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BB91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1B772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C140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CB842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BA70FE9"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1AB3C8E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E30343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TelFixeClient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5109F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F706B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CA769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34A1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2B38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215C0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FD396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400F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C06FFC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31A14D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A9F5D7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TelPortClient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D18F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84735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49D2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1BA40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A706B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EBEC1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CD92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78608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C7778BC"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390557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32B384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FaxClient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19EBC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772D2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C0BEE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C50EC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2D5A93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C955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D5BA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15BDE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F307733"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E5FA687"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68467F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AdresseClient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95C0F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192B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4C7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2B8001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7E7DE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4709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1467C8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8242F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423B2BB"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159CF8D"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D7BF69D"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EmailClient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B0CD3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4BC7BE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E977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AB7FD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E5532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76A4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38B494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18771C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D9F16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88CA3EC"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679757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CpClient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C432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1C9F3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B850F2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A21F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A552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52D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927C16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532EC4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7AFA627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B232A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29C0C9"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VilleClient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D5BB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5949C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41A93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F0640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D2651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B7C1C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6EDC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EFD001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20DB4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2A0CB9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1DAF680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EtatDevis</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35A37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CDC3E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E273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F6D414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6D72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C86CF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60A09A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2A20A95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16051F4"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2C6951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7536728"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5A9396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80C16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C3920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C519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6FA4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FA556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2AAF8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FB0E4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0FE63B3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34B70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29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C5EB35A"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81370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CDAE1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3FE70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289B8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E3C03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107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A97839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31A1311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CAC158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E7B9038"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5586DE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TypeAchat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7C8A7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D99B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3EB32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B6AB41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78C55B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C1022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7C86A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447AC5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2ECB55CA"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50C26F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48C9B1"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MontantAchat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96E75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A06B6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E46203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4DF1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3E9AE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C943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3C8A9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D9D83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669FF75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9A7035E"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32</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273916F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4322E0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41CED3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4C5C1B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1A5FF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854E44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BC727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50B3C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D0DD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3DEB93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21E0C7C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75E05B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DateControle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D0D72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DC53C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A85EB7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EA6A0E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97776A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70F386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DF2FA6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5D7CB2A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5EECAFB8"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2733E54"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34</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7A2AF8D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NatureControle</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D98AE7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9CFC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5559F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68390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961CB5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7C3A39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768053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C9DDB2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1CB89475"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91E1629"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35</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245077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D3B977A"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2EEED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D8DD84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5AE95F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5BB5EA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2BCCB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B5884D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c>
          <w:tcPr>
            <w:tcW w:w="567" w:type="dxa"/>
            <w:tcBorders>
              <w:top w:val="single" w:sz="6" w:space="0" w:color="000000"/>
              <w:left w:val="single" w:sz="6" w:space="0" w:color="000000"/>
              <w:bottom w:val="single" w:sz="6" w:space="0" w:color="000000"/>
              <w:right w:val="double" w:sz="6" w:space="0" w:color="000000"/>
            </w:tcBorders>
            <w:shd w:val="clear" w:color="auto" w:fill="CCCCCC"/>
            <w:vAlign w:val="center"/>
            <w:hideMark/>
          </w:tcPr>
          <w:p w14:paraId="1DECB3C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142FB381"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0241FD2"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36</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4E5BAE5"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Structure</w:t>
            </w: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C3FA3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72598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DE23D7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B5D679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5AA4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6799A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27D784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127B030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A9FE8C0"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050629C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37</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87E00A0"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4EAD69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03717E0"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9BCF0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0632E7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FA780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EDB747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410D85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54888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490DF786"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73B0DDFF"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38</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63416E14"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PrenomFournisseur</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028EB9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CE25F5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370468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54E6C2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C98F0F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260D58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7EC4C7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0F3D987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r>
      <w:tr w:rsidR="007F7BCE" w:rsidRPr="007F7BCE" w14:paraId="33687F6D"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37DDACAB"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39</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4E35DF8E"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NumProduit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3CE36B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59BB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6D038C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C3C8B3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9B52CB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6817F1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0F54CB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7D8D5E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w:t>
            </w:r>
          </w:p>
        </w:tc>
      </w:tr>
      <w:tr w:rsidR="007F7BCE" w:rsidRPr="007F7BCE" w14:paraId="1E4F555F"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4AED5A6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40</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0EB116A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Conditionnement</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3ABECF39"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5208D4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CD8D94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6133AC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5AC2A58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78561A8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A44234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430B29CC"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52A41957" w14:textId="77777777" w:rsidTr="007F7BCE">
        <w:trPr>
          <w:trHeight w:hRule="exact" w:val="227"/>
          <w:tblCellSpacing w:w="0" w:type="dxa"/>
        </w:trPr>
        <w:tc>
          <w:tcPr>
            <w:tcW w:w="284" w:type="dxa"/>
            <w:tcBorders>
              <w:top w:val="single" w:sz="6" w:space="0" w:color="000000"/>
              <w:left w:val="double" w:sz="6" w:space="0" w:color="000000"/>
              <w:bottom w:val="single" w:sz="6" w:space="0" w:color="000000"/>
              <w:right w:val="single" w:sz="6" w:space="0" w:color="000000"/>
            </w:tcBorders>
            <w:vAlign w:val="center"/>
            <w:hideMark/>
          </w:tcPr>
          <w:p w14:paraId="648AE451"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3F65EA37"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Tarif</w:t>
            </w:r>
            <w:proofErr w:type="spellEnd"/>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43D7244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F98CCDB"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3F7C574"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35EA91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0189A8CF"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191DAB5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single" w:sz="6" w:space="0" w:color="000000"/>
            </w:tcBorders>
            <w:vAlign w:val="center"/>
            <w:hideMark/>
          </w:tcPr>
          <w:p w14:paraId="2242436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single" w:sz="6" w:space="0" w:color="000000"/>
              <w:right w:val="double" w:sz="6" w:space="0" w:color="000000"/>
            </w:tcBorders>
            <w:vAlign w:val="center"/>
            <w:hideMark/>
          </w:tcPr>
          <w:p w14:paraId="631FB65E"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r w:rsidR="007F7BCE" w:rsidRPr="007F7BCE" w14:paraId="0C822EBC" w14:textId="77777777" w:rsidTr="007F7BCE">
        <w:trPr>
          <w:trHeight w:hRule="exact" w:val="227"/>
          <w:tblCellSpacing w:w="0" w:type="dxa"/>
        </w:trPr>
        <w:tc>
          <w:tcPr>
            <w:tcW w:w="284" w:type="dxa"/>
            <w:tcBorders>
              <w:top w:val="single" w:sz="6" w:space="0" w:color="000000"/>
              <w:left w:val="double" w:sz="6" w:space="0" w:color="000000"/>
              <w:bottom w:val="double" w:sz="6" w:space="0" w:color="000000"/>
              <w:right w:val="single" w:sz="6" w:space="0" w:color="000000"/>
            </w:tcBorders>
            <w:vAlign w:val="center"/>
            <w:hideMark/>
          </w:tcPr>
          <w:p w14:paraId="7C6CF106" w14:textId="77777777" w:rsidR="007F7BCE" w:rsidRPr="007F7BCE" w:rsidRDefault="007F7BCE" w:rsidP="007F7BCE">
            <w:pPr>
              <w:spacing w:before="0" w:after="0" w:line="240" w:lineRule="auto"/>
              <w:jc w:val="right"/>
              <w:rPr>
                <w:rFonts w:ascii="Arial" w:eastAsia="Times New Roman" w:hAnsi="Arial" w:cs="Times New Roman"/>
                <w:color w:val="000000"/>
                <w:kern w:val="0"/>
              </w:rPr>
            </w:pPr>
            <w:r w:rsidRPr="007F7BCE">
              <w:rPr>
                <w:rFonts w:ascii="Arial" w:eastAsia="Times New Roman" w:hAnsi="Arial" w:cs="Times New Roman"/>
                <w:color w:val="000000"/>
                <w:kern w:val="0"/>
              </w:rPr>
              <w:t>42</w:t>
            </w:r>
          </w:p>
        </w:tc>
        <w:tc>
          <w:tcPr>
            <w:tcW w:w="2835" w:type="dxa"/>
            <w:tcBorders>
              <w:top w:val="single" w:sz="6" w:space="0" w:color="000000"/>
              <w:left w:val="single" w:sz="6" w:space="0" w:color="000000"/>
              <w:bottom w:val="double" w:sz="6" w:space="0" w:color="000000"/>
              <w:right w:val="single" w:sz="6" w:space="0" w:color="000000"/>
            </w:tcBorders>
            <w:vAlign w:val="center"/>
            <w:hideMark/>
          </w:tcPr>
          <w:p w14:paraId="7A676BE3" w14:textId="77777777" w:rsidR="007F7BCE" w:rsidRPr="007F7BCE" w:rsidRDefault="007F7BCE" w:rsidP="007F7BCE">
            <w:pPr>
              <w:spacing w:before="0" w:after="0" w:line="240" w:lineRule="auto"/>
              <w:jc w:val="right"/>
              <w:rPr>
                <w:rFonts w:ascii="Arial" w:eastAsia="Times New Roman" w:hAnsi="Arial" w:cs="Times New Roman"/>
                <w:color w:val="000000"/>
                <w:kern w:val="0"/>
              </w:rPr>
            </w:pPr>
            <w:proofErr w:type="spellStart"/>
            <w:r w:rsidRPr="007F7BCE">
              <w:rPr>
                <w:rFonts w:ascii="Arial" w:eastAsia="Times New Roman" w:hAnsi="Arial" w:cs="Times New Roman"/>
                <w:color w:val="000000"/>
                <w:kern w:val="0"/>
              </w:rPr>
              <w:t>NomProduit</w:t>
            </w:r>
            <w:proofErr w:type="spellEnd"/>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CA2D547"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3DDD01B3"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62970212"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563768C5"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6BB2D8D"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75CF47D8"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single" w:sz="6" w:space="0" w:color="000000"/>
            </w:tcBorders>
            <w:vAlign w:val="center"/>
            <w:hideMark/>
          </w:tcPr>
          <w:p w14:paraId="2C043091" w14:textId="77777777" w:rsidR="007F7BCE" w:rsidRPr="007F7BCE" w:rsidRDefault="007F7BCE" w:rsidP="007F7BCE">
            <w:pPr>
              <w:spacing w:before="0" w:after="0" w:line="240" w:lineRule="auto"/>
              <w:jc w:val="center"/>
              <w:rPr>
                <w:rFonts w:ascii="Arial" w:eastAsia="Times New Roman" w:hAnsi="Arial" w:cs="Times New Roman"/>
                <w:color w:val="000000"/>
                <w:kern w:val="0"/>
              </w:rPr>
            </w:pPr>
          </w:p>
        </w:tc>
        <w:tc>
          <w:tcPr>
            <w:tcW w:w="567" w:type="dxa"/>
            <w:tcBorders>
              <w:top w:val="single" w:sz="6" w:space="0" w:color="000000"/>
              <w:left w:val="single" w:sz="6" w:space="0" w:color="000000"/>
              <w:bottom w:val="double" w:sz="6" w:space="0" w:color="000000"/>
              <w:right w:val="double" w:sz="6" w:space="0" w:color="000000"/>
            </w:tcBorders>
            <w:vAlign w:val="center"/>
            <w:hideMark/>
          </w:tcPr>
          <w:p w14:paraId="37C7F156" w14:textId="77777777" w:rsidR="007F7BCE" w:rsidRPr="007F7BCE" w:rsidRDefault="007F7BCE" w:rsidP="007F7BCE">
            <w:pPr>
              <w:spacing w:before="0" w:after="0" w:line="240" w:lineRule="auto"/>
              <w:jc w:val="center"/>
              <w:rPr>
                <w:rFonts w:ascii="Arial" w:eastAsia="Times New Roman" w:hAnsi="Arial" w:cs="Times New Roman"/>
                <w:color w:val="000000"/>
                <w:kern w:val="0"/>
              </w:rPr>
            </w:pPr>
            <w:r w:rsidRPr="007F7BCE">
              <w:rPr>
                <w:rFonts w:ascii="Arial" w:eastAsia="Times New Roman" w:hAnsi="Arial" w:cs="Times New Roman"/>
                <w:color w:val="000000"/>
                <w:kern w:val="0"/>
              </w:rPr>
              <w:t>1</w:t>
            </w:r>
          </w:p>
        </w:tc>
      </w:tr>
    </w:tbl>
    <w:p w14:paraId="4D183E45" w14:textId="77777777" w:rsidR="001D0924" w:rsidRDefault="00132C3B" w:rsidP="006B0EA2">
      <w:pPr>
        <w:pStyle w:val="Heading1"/>
        <w:rPr>
          <w:noProof/>
          <w:lang w:val="fr-FR"/>
        </w:rPr>
      </w:pPr>
      <w:bookmarkStart w:id="7" w:name="_Toc388965071"/>
      <w:proofErr w:type="spellStart"/>
      <w:r w:rsidRPr="006B0EA2">
        <w:lastRenderedPageBreak/>
        <w:t>Diagramme</w:t>
      </w:r>
      <w:proofErr w:type="spellEnd"/>
      <w:r>
        <w:rPr>
          <w:noProof/>
          <w:lang w:val="fr-FR"/>
        </w:rPr>
        <w:t xml:space="preserve"> de cas d’utilisation</w:t>
      </w:r>
      <w:bookmarkEnd w:id="7"/>
    </w:p>
    <w:p w14:paraId="39DE2630" w14:textId="77777777" w:rsidR="006B0EA2" w:rsidRDefault="00861DB1" w:rsidP="002E2E2E">
      <w:pPr>
        <w:ind w:firstLine="720"/>
        <w:rPr>
          <w:lang w:val="fr-FR"/>
        </w:rPr>
      </w:pPr>
      <w:r>
        <w:rPr>
          <w:lang w:val="fr-FR"/>
        </w:rPr>
        <w:t>Voir en annexe n°1.</w:t>
      </w:r>
    </w:p>
    <w:p w14:paraId="2283DF41" w14:textId="212679B5" w:rsidR="006B0EA2" w:rsidRDefault="00654AF7" w:rsidP="002E2E2E">
      <w:pPr>
        <w:ind w:firstLine="720"/>
        <w:rPr>
          <w:lang w:val="fr-FR"/>
        </w:rPr>
      </w:pPr>
      <w:r>
        <w:rPr>
          <w:lang w:val="fr-FR"/>
        </w:rPr>
        <w:t>Le diagramme</w:t>
      </w:r>
      <w:r w:rsidR="00375E6B">
        <w:rPr>
          <w:lang w:val="fr-FR"/>
        </w:rPr>
        <w:t xml:space="preserve"> de cas d’utilisation</w:t>
      </w:r>
      <w:r>
        <w:rPr>
          <w:lang w:val="fr-FR"/>
        </w:rPr>
        <w:t xml:space="preserve"> représente toutes les actions que pourront faire les différents utilisateurs de l’application que nous allons développer.</w:t>
      </w:r>
      <w:r w:rsidR="000E016D">
        <w:rPr>
          <w:lang w:val="fr-FR"/>
        </w:rPr>
        <w:t xml:space="preserve"> Cela permet ainsi de définir des </w:t>
      </w:r>
      <w:r w:rsidR="00560FFC">
        <w:rPr>
          <w:lang w:val="fr-FR"/>
        </w:rPr>
        <w:t>schémas d’utilisations et quel</w:t>
      </w:r>
      <w:r w:rsidR="000E016D">
        <w:rPr>
          <w:lang w:val="fr-FR"/>
        </w:rPr>
        <w:t>s seront les différents profils utilisateurs à mettre en place.</w:t>
      </w:r>
    </w:p>
    <w:p w14:paraId="3A01DF7C" w14:textId="77777777" w:rsidR="00654AF7" w:rsidRDefault="00654AF7" w:rsidP="006B0EA2">
      <w:pPr>
        <w:rPr>
          <w:lang w:val="fr-FR"/>
        </w:rPr>
      </w:pPr>
    </w:p>
    <w:p w14:paraId="144E2B29" w14:textId="1A6BCA4B" w:rsidR="00F41BA4" w:rsidRDefault="004B1034" w:rsidP="006B0EA2">
      <w:pPr>
        <w:pStyle w:val="Heading1"/>
        <w:rPr>
          <w:noProof/>
          <w:lang w:val="fr-FR"/>
        </w:rPr>
      </w:pPr>
      <w:bookmarkStart w:id="8" w:name="_Toc388965072"/>
      <w:r>
        <w:rPr>
          <w:noProof/>
          <w:lang w:val="fr-FR"/>
        </w:rPr>
        <w:t>Répartition des tâches</w:t>
      </w:r>
      <w:bookmarkEnd w:id="8"/>
    </w:p>
    <w:p w14:paraId="123FFC6C" w14:textId="3D431D3C" w:rsidR="00022CDA" w:rsidRDefault="002E2E2E" w:rsidP="002E2E2E">
      <w:pPr>
        <w:rPr>
          <w:lang w:val="fr-FR"/>
        </w:rPr>
      </w:pPr>
      <w:r>
        <w:rPr>
          <w:lang w:val="fr-FR"/>
        </w:rPr>
        <w:tab/>
      </w:r>
      <w:r w:rsidR="00022CDA">
        <w:rPr>
          <w:lang w:val="fr-FR"/>
        </w:rPr>
        <w:t xml:space="preserve">La répartition des tâches s’est faîte de manière naturelle, chaque membre du groupe ayant des préférences et des compétences différentes. Cependant les tâches fondamentales comme la structure de la nouvelle base de données et l’établissement des cas d’utilisations ont été faites collectivement dans </w:t>
      </w:r>
      <w:r w:rsidR="003E0497">
        <w:rPr>
          <w:lang w:val="fr-FR"/>
        </w:rPr>
        <w:t>le souci</w:t>
      </w:r>
      <w:r w:rsidR="00022CDA">
        <w:rPr>
          <w:lang w:val="fr-FR"/>
        </w:rPr>
        <w:t xml:space="preserve"> que chaque membre du groupe ait toutes les informations essentielles à la réussite du projet.</w:t>
      </w:r>
    </w:p>
    <w:p w14:paraId="12367B68" w14:textId="284052CE" w:rsidR="00444037" w:rsidRDefault="00444037" w:rsidP="002E2E2E">
      <w:pPr>
        <w:rPr>
          <w:lang w:val="fr-FR"/>
        </w:rPr>
      </w:pPr>
      <w:r>
        <w:rPr>
          <w:lang w:val="fr-FR"/>
        </w:rPr>
        <w:tab/>
        <w:t>Une fois ces tâches fondamentales effectuées, les tâches plus théoriques du projet comme réfléchir à l’apparence des interfaces utilisateurs</w:t>
      </w:r>
      <w:r w:rsidR="00D7060F">
        <w:rPr>
          <w:lang w:val="fr-FR"/>
        </w:rPr>
        <w:t xml:space="preserve"> (fenêtres IHM)</w:t>
      </w:r>
      <w:r w:rsidR="00874362">
        <w:rPr>
          <w:lang w:val="fr-FR"/>
        </w:rPr>
        <w:t xml:space="preserve">, </w:t>
      </w:r>
      <w:r w:rsidR="00A85B69">
        <w:rPr>
          <w:lang w:val="fr-FR"/>
        </w:rPr>
        <w:t>la mise en page CSS</w:t>
      </w:r>
      <w:r w:rsidR="00E81674">
        <w:rPr>
          <w:lang w:val="fr-FR"/>
        </w:rPr>
        <w:t xml:space="preserve"> du site</w:t>
      </w:r>
      <w:r w:rsidR="00A85B69">
        <w:rPr>
          <w:lang w:val="fr-FR"/>
        </w:rPr>
        <w:t xml:space="preserve">, </w:t>
      </w:r>
      <w:r w:rsidR="00874362">
        <w:rPr>
          <w:lang w:val="fr-FR"/>
        </w:rPr>
        <w:t>la mise en page de tous les documents (Diagramme de cas d’utilisations, dictionnaire de données, …) ainsi que la rédaction du rapport ont été effectué par Jérémie L. et Alexandre F.</w:t>
      </w:r>
      <w:r w:rsidR="0058413F">
        <w:rPr>
          <w:lang w:val="fr-FR"/>
        </w:rPr>
        <w:t xml:space="preserve"> </w:t>
      </w:r>
      <w:r w:rsidR="00B46D20">
        <w:rPr>
          <w:lang w:val="fr-FR"/>
        </w:rPr>
        <w:t>.</w:t>
      </w:r>
    </w:p>
    <w:p w14:paraId="04C5A3CD" w14:textId="59D0F363" w:rsidR="00AD58E3" w:rsidRDefault="00AD58E3" w:rsidP="002E2E2E">
      <w:pPr>
        <w:rPr>
          <w:lang w:val="fr-FR"/>
        </w:rPr>
      </w:pPr>
      <w:r>
        <w:rPr>
          <w:lang w:val="fr-FR"/>
        </w:rPr>
        <w:tab/>
        <w:t>Les tâches de gestion de la base de données,</w:t>
      </w:r>
      <w:r w:rsidR="00D46BC4">
        <w:rPr>
          <w:lang w:val="fr-FR"/>
        </w:rPr>
        <w:t xml:space="preserve"> de création des pages en HTML,</w:t>
      </w:r>
      <w:r>
        <w:rPr>
          <w:lang w:val="fr-FR"/>
        </w:rPr>
        <w:t xml:space="preserve"> d’implémentation du PHP et du JavaScript dans l’application ainsi que</w:t>
      </w:r>
      <w:r w:rsidR="000467F1">
        <w:rPr>
          <w:lang w:val="fr-FR"/>
        </w:rPr>
        <w:t xml:space="preserve"> de</w:t>
      </w:r>
      <w:r>
        <w:rPr>
          <w:lang w:val="fr-FR"/>
        </w:rPr>
        <w:t xml:space="preserve"> la visualisation des données et de l’insertion de données ont été effectuées par Valentin D. et Pierre F. .</w:t>
      </w:r>
    </w:p>
    <w:p w14:paraId="09330706" w14:textId="5B832870" w:rsidR="002070A6" w:rsidRDefault="002070A6" w:rsidP="002E2E2E">
      <w:pPr>
        <w:rPr>
          <w:lang w:val="fr-FR"/>
        </w:rPr>
      </w:pPr>
      <w:r>
        <w:rPr>
          <w:lang w:val="fr-FR"/>
        </w:rPr>
        <w:tab/>
        <w:t>Pour pouvoir être à jour dans ce que chacun apportait au projet</w:t>
      </w:r>
      <w:r w:rsidR="00C26984">
        <w:rPr>
          <w:lang w:val="fr-FR"/>
        </w:rPr>
        <w:t xml:space="preserve"> sans avoir besoin de faire de multiple transfert via clé USB</w:t>
      </w:r>
      <w:r>
        <w:rPr>
          <w:lang w:val="fr-FR"/>
        </w:rPr>
        <w:t xml:space="preserve"> nous avons décidé d’utiliser une plateforme de partage de fichiers, Git</w:t>
      </w:r>
      <w:r w:rsidR="00664B5C">
        <w:rPr>
          <w:lang w:val="fr-FR"/>
        </w:rPr>
        <w:t xml:space="preserve"> </w:t>
      </w:r>
      <w:r>
        <w:rPr>
          <w:lang w:val="fr-FR"/>
        </w:rPr>
        <w:t xml:space="preserve">Hub, permettant </w:t>
      </w:r>
      <w:r w:rsidR="003345E0">
        <w:rPr>
          <w:lang w:val="fr-FR"/>
        </w:rPr>
        <w:t>à ce que chacun des membres du projet ait les mêmes fich</w:t>
      </w:r>
      <w:r w:rsidR="00D57633">
        <w:rPr>
          <w:lang w:val="fr-FR"/>
        </w:rPr>
        <w:t>iers continuellement actualisés grâce à des commandes « Commit ».</w:t>
      </w:r>
    </w:p>
    <w:p w14:paraId="0B63A6E1" w14:textId="2C485C18" w:rsidR="0075777C" w:rsidRDefault="00F648CF" w:rsidP="0075777C">
      <w:pPr>
        <w:rPr>
          <w:noProof/>
          <w:lang w:val="fr-FR"/>
        </w:rPr>
      </w:pPr>
      <w:r>
        <w:rPr>
          <w:lang w:val="fr-FR"/>
        </w:rPr>
        <w:tab/>
        <w:t>Nous avons aussi pris de multiples rendez-vous avec notre commanditaire ou avec nos tuteurs de projet pour pouvoir étudier conjointement les nouvelles tâches apportés au projet.</w:t>
      </w:r>
      <w:r w:rsidR="001B69F2">
        <w:rPr>
          <w:lang w:val="fr-FR"/>
        </w:rPr>
        <w:t xml:space="preserve"> En effet notre commanditaire a fait beaucoup évoluer les besoins de son application au cours du temps et nous avons dû régulièrement nous adapter à ces nouvelles demandes. Cela a aussi permis au projet d’avancer avec un aval de notre commanditaire, assurant que ce nous produisions lui convenait et que nous n’aurions pas à faire de gros changements de dernières minutes.</w:t>
      </w:r>
    </w:p>
    <w:p w14:paraId="0905AEBA" w14:textId="77777777" w:rsidR="0075777C" w:rsidRDefault="0075777C" w:rsidP="0075777C">
      <w:pPr>
        <w:rPr>
          <w:noProof/>
          <w:lang w:val="fr-FR"/>
        </w:rPr>
      </w:pPr>
    </w:p>
    <w:p w14:paraId="3A0CD6C2" w14:textId="77777777" w:rsidR="0075777C" w:rsidRDefault="0075777C" w:rsidP="0075777C">
      <w:pPr>
        <w:rPr>
          <w:noProof/>
          <w:lang w:val="fr-FR"/>
        </w:rPr>
      </w:pPr>
    </w:p>
    <w:p w14:paraId="65A4DE29" w14:textId="77777777" w:rsidR="0075777C" w:rsidRDefault="0075777C" w:rsidP="0075777C">
      <w:pPr>
        <w:rPr>
          <w:noProof/>
          <w:lang w:val="fr-FR"/>
        </w:rPr>
      </w:pPr>
    </w:p>
    <w:p w14:paraId="2587A5FA" w14:textId="77777777" w:rsidR="00176E03" w:rsidRDefault="00176E03" w:rsidP="0075777C">
      <w:pPr>
        <w:rPr>
          <w:noProof/>
          <w:lang w:val="fr-FR"/>
        </w:rPr>
        <w:sectPr w:rsidR="00176E03" w:rsidSect="00132C3B">
          <w:headerReference w:type="default" r:id="rId19"/>
          <w:pgSz w:w="12240" w:h="15840" w:code="1"/>
          <w:pgMar w:top="2520" w:right="1555" w:bottom="1135" w:left="1555" w:header="864" w:footer="283" w:gutter="0"/>
          <w:pgNumType w:start="1"/>
          <w:cols w:space="720"/>
          <w:docGrid w:linePitch="360"/>
        </w:sectPr>
      </w:pPr>
    </w:p>
    <w:p w14:paraId="3DE61414" w14:textId="0461585D" w:rsidR="00176E03" w:rsidRDefault="00176E03" w:rsidP="0075777C">
      <w:pPr>
        <w:rPr>
          <w:noProof/>
          <w:lang w:val="fr-FR"/>
        </w:rPr>
      </w:pPr>
    </w:p>
    <w:p w14:paraId="33F0FEF8" w14:textId="1997AB5E" w:rsidR="001D0924" w:rsidRPr="00DD6D53" w:rsidRDefault="0075777C">
      <w:pPr>
        <w:pStyle w:val="Heading1"/>
        <w:rPr>
          <w:noProof/>
          <w:lang w:val="fr-FR"/>
        </w:rPr>
      </w:pPr>
      <w:bookmarkStart w:id="9" w:name="_Toc388965073"/>
      <w:r>
        <w:rPr>
          <w:noProof/>
          <w:lang w:val="fr-FR"/>
        </w:rPr>
        <w:t>Découpage en lots</w:t>
      </w:r>
      <w:bookmarkEnd w:id="9"/>
    </w:p>
    <w:tbl>
      <w:tblPr>
        <w:tblW w:w="9340" w:type="dxa"/>
        <w:tblInd w:w="70" w:type="dxa"/>
        <w:tblCellMar>
          <w:left w:w="70" w:type="dxa"/>
          <w:right w:w="70" w:type="dxa"/>
        </w:tblCellMar>
        <w:tblLook w:val="04A0" w:firstRow="1" w:lastRow="0" w:firstColumn="1" w:lastColumn="0" w:noHBand="0" w:noVBand="1"/>
      </w:tblPr>
      <w:tblGrid>
        <w:gridCol w:w="709"/>
        <w:gridCol w:w="5371"/>
        <w:gridCol w:w="1660"/>
        <w:gridCol w:w="1600"/>
      </w:tblGrid>
      <w:tr w:rsidR="0075777C" w:rsidRPr="0075777C" w14:paraId="51A5A7EC" w14:textId="77777777" w:rsidTr="0075777C">
        <w:trPr>
          <w:trHeight w:val="300"/>
        </w:trPr>
        <w:tc>
          <w:tcPr>
            <w:tcW w:w="709" w:type="dxa"/>
            <w:tcBorders>
              <w:top w:val="nil"/>
              <w:left w:val="nil"/>
              <w:bottom w:val="single" w:sz="12" w:space="0" w:color="FFFFFF"/>
              <w:right w:val="single" w:sz="4" w:space="0" w:color="FFFFFF"/>
            </w:tcBorders>
            <w:shd w:val="clear" w:color="4F81BD" w:fill="4F81BD"/>
            <w:vAlign w:val="center"/>
            <w:hideMark/>
          </w:tcPr>
          <w:p w14:paraId="552C6B5D"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N°</w:t>
            </w:r>
          </w:p>
        </w:tc>
        <w:tc>
          <w:tcPr>
            <w:tcW w:w="5371" w:type="dxa"/>
            <w:tcBorders>
              <w:top w:val="nil"/>
              <w:left w:val="single" w:sz="4" w:space="0" w:color="FFFFFF"/>
              <w:bottom w:val="single" w:sz="12" w:space="0" w:color="FFFFFF"/>
              <w:right w:val="single" w:sz="4" w:space="0" w:color="FFFFFF"/>
            </w:tcBorders>
            <w:shd w:val="clear" w:color="4F81BD" w:fill="4F81BD"/>
            <w:vAlign w:val="center"/>
            <w:hideMark/>
          </w:tcPr>
          <w:p w14:paraId="241FA328"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Story</w:t>
            </w:r>
          </w:p>
        </w:tc>
        <w:tc>
          <w:tcPr>
            <w:tcW w:w="1660" w:type="dxa"/>
            <w:tcBorders>
              <w:top w:val="nil"/>
              <w:left w:val="single" w:sz="4" w:space="0" w:color="FFFFFF"/>
              <w:bottom w:val="single" w:sz="12" w:space="0" w:color="FFFFFF"/>
              <w:right w:val="single" w:sz="4" w:space="0" w:color="FFFFFF"/>
            </w:tcBorders>
            <w:shd w:val="clear" w:color="4F81BD" w:fill="4F81BD"/>
            <w:vAlign w:val="center"/>
            <w:hideMark/>
          </w:tcPr>
          <w:p w14:paraId="6CC2FD3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Priorité</w:t>
            </w:r>
          </w:p>
        </w:tc>
        <w:tc>
          <w:tcPr>
            <w:tcW w:w="1600" w:type="dxa"/>
            <w:tcBorders>
              <w:top w:val="nil"/>
              <w:left w:val="single" w:sz="4" w:space="0" w:color="FFFFFF"/>
              <w:bottom w:val="single" w:sz="12" w:space="0" w:color="FFFFFF"/>
              <w:right w:val="nil"/>
            </w:tcBorders>
            <w:shd w:val="clear" w:color="4F81BD" w:fill="4F81BD"/>
            <w:vAlign w:val="center"/>
            <w:hideMark/>
          </w:tcPr>
          <w:p w14:paraId="0F79E07C" w14:textId="77777777" w:rsidR="0075777C" w:rsidRPr="0075777C" w:rsidRDefault="0075777C" w:rsidP="0075777C">
            <w:pPr>
              <w:spacing w:before="0" w:after="0" w:line="240" w:lineRule="auto"/>
              <w:jc w:val="center"/>
              <w:rPr>
                <w:rFonts w:ascii="Calibri" w:eastAsia="Times New Roman" w:hAnsi="Calibri" w:cs="Times New Roman"/>
                <w:b/>
                <w:bCs/>
                <w:color w:val="FFFFFF"/>
                <w:kern w:val="0"/>
                <w:sz w:val="22"/>
                <w:szCs w:val="22"/>
                <w:lang w:val="fr-FR" w:eastAsia="fr-FR"/>
              </w:rPr>
            </w:pPr>
            <w:r w:rsidRPr="0075777C">
              <w:rPr>
                <w:rFonts w:ascii="Calibri" w:eastAsia="Times New Roman" w:hAnsi="Calibri" w:cs="Times New Roman"/>
                <w:b/>
                <w:bCs/>
                <w:color w:val="FFFFFF"/>
                <w:kern w:val="0"/>
                <w:sz w:val="22"/>
                <w:szCs w:val="22"/>
                <w:lang w:val="fr-FR" w:eastAsia="fr-FR"/>
              </w:rPr>
              <w:t>Itération</w:t>
            </w:r>
          </w:p>
        </w:tc>
      </w:tr>
      <w:tr w:rsidR="0075777C" w:rsidRPr="0075777C" w14:paraId="695D49E1"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5B27EF6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6177CF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se connecte sur l'adresse de l'intranet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E21B49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E1A132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0E816A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3AE83BF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A515CE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Au lancement l’utilisateur peut entrer ses identifiants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1E65F28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815A1A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BA1571"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2B9F65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2C09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chantiers existants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B7FCFA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114D90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09798292"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8D576A0"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034CB8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créer un nouveau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470564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4ABAF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20F431D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592DB2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EF39C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imprimer un devis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880E0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078F567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34318779"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5328406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A3B4D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des salariés au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600F023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5</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AD5B94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2D92CC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6B270D0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7</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42B27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les temps de travail</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685D40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7249E4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674CBEA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209711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8</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E7F965B" w14:textId="21A62255"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Pr>
                <w:rFonts w:ascii="Calibri" w:eastAsia="Times New Roman" w:hAnsi="Calibri" w:cs="Times New Roman"/>
                <w:color w:val="000000"/>
                <w:kern w:val="0"/>
                <w:sz w:val="22"/>
                <w:szCs w:val="22"/>
                <w:lang w:val="fr-FR" w:eastAsia="fr-FR"/>
              </w:rPr>
              <w:t>L'utilisateur ajoute</w:t>
            </w:r>
            <w:r w:rsidRPr="0075777C">
              <w:rPr>
                <w:rFonts w:ascii="Calibri" w:eastAsia="Times New Roman" w:hAnsi="Calibri" w:cs="Times New Roman"/>
                <w:color w:val="000000"/>
                <w:kern w:val="0"/>
                <w:sz w:val="22"/>
                <w:szCs w:val="22"/>
                <w:lang w:val="fr-FR" w:eastAsia="fr-FR"/>
              </w:rPr>
              <w:t xml:space="preserve"> des contrôles du chantier</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5FB803A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31716C1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119EC447"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63B79D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9</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2BD1CA5" w14:textId="242C3320"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attribuer des encadrants au chantier</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C00B7F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6</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29F3AC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w:t>
            </w:r>
          </w:p>
        </w:tc>
      </w:tr>
      <w:tr w:rsidR="0075777C" w:rsidRPr="0075777C" w14:paraId="4ED060CF"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12DCA56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35C2DA9B"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changer les droits des utilisateurs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F4932E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063232B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05DC0F4A"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2B1EC63C"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A7A7E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L'administrateur peut créer des utilisateurs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8E0A33A"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5CE2DA42"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2</w:t>
            </w:r>
          </w:p>
        </w:tc>
      </w:tr>
      <w:tr w:rsidR="0075777C" w:rsidRPr="0075777C" w14:paraId="26EA3A33"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6643404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D05DF0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un outil</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54AC7D9"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12</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40E1864E"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27448970"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02C7848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B340C4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visualiser le niveau de carburant d'un véhicule</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56C6F1F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13</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293D146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3</w:t>
            </w:r>
          </w:p>
        </w:tc>
      </w:tr>
      <w:tr w:rsidR="0075777C" w:rsidRPr="0075777C" w14:paraId="680EBEBF" w14:textId="77777777" w:rsidTr="0075777C">
        <w:trPr>
          <w:trHeight w:val="300"/>
        </w:trPr>
        <w:tc>
          <w:tcPr>
            <w:tcW w:w="709" w:type="dxa"/>
            <w:tcBorders>
              <w:top w:val="single" w:sz="4" w:space="0" w:color="FFFFFF"/>
              <w:left w:val="nil"/>
              <w:bottom w:val="single" w:sz="4" w:space="0" w:color="FFFFFF"/>
              <w:right w:val="single" w:sz="4" w:space="0" w:color="FFFFFF"/>
            </w:tcBorders>
            <w:shd w:val="clear" w:color="DCE6F1" w:fill="DCE6F1"/>
            <w:vAlign w:val="center"/>
            <w:hideMark/>
          </w:tcPr>
          <w:p w14:paraId="0B59553F"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14</w:t>
            </w:r>
          </w:p>
        </w:tc>
        <w:tc>
          <w:tcPr>
            <w:tcW w:w="5371"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7D281744" w14:textId="7D7FCDDF"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w:t>
            </w:r>
            <w:r>
              <w:rPr>
                <w:rFonts w:ascii="Calibri" w:eastAsia="Times New Roman" w:hAnsi="Calibri" w:cs="Times New Roman"/>
                <w:color w:val="000000"/>
                <w:kern w:val="0"/>
                <w:sz w:val="22"/>
                <w:szCs w:val="22"/>
                <w:lang w:val="fr-FR" w:eastAsia="fr-FR"/>
              </w:rPr>
              <w:t>i</w:t>
            </w:r>
            <w:r w:rsidRPr="0075777C">
              <w:rPr>
                <w:rFonts w:ascii="Calibri" w:eastAsia="Times New Roman" w:hAnsi="Calibri" w:cs="Times New Roman"/>
                <w:color w:val="000000"/>
                <w:kern w:val="0"/>
                <w:sz w:val="22"/>
                <w:szCs w:val="22"/>
                <w:lang w:val="fr-FR" w:eastAsia="fr-FR"/>
              </w:rPr>
              <w:t>sateur peut gérer la location des véhicules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0611938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10</w:t>
            </w:r>
          </w:p>
        </w:tc>
        <w:tc>
          <w:tcPr>
            <w:tcW w:w="1600" w:type="dxa"/>
            <w:tcBorders>
              <w:top w:val="single" w:sz="4" w:space="0" w:color="FFFFFF"/>
              <w:left w:val="single" w:sz="4" w:space="0" w:color="FFFFFF"/>
              <w:bottom w:val="single" w:sz="4" w:space="0" w:color="FFFFFF"/>
              <w:right w:val="nil"/>
            </w:tcBorders>
            <w:shd w:val="clear" w:color="DCE6F1" w:fill="DCE6F1"/>
            <w:vAlign w:val="center"/>
            <w:hideMark/>
          </w:tcPr>
          <w:p w14:paraId="6B5647D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42E3C59E" w14:textId="77777777" w:rsidTr="0075777C">
        <w:trPr>
          <w:trHeight w:val="600"/>
        </w:trPr>
        <w:tc>
          <w:tcPr>
            <w:tcW w:w="709" w:type="dxa"/>
            <w:tcBorders>
              <w:top w:val="single" w:sz="4" w:space="0" w:color="FFFFFF"/>
              <w:left w:val="nil"/>
              <w:bottom w:val="single" w:sz="4" w:space="0" w:color="FFFFFF"/>
              <w:right w:val="single" w:sz="4" w:space="0" w:color="FFFFFF"/>
            </w:tcBorders>
            <w:shd w:val="clear" w:color="B8CCE4" w:fill="B8CCE4"/>
            <w:noWrap/>
            <w:vAlign w:val="center"/>
            <w:hideMark/>
          </w:tcPr>
          <w:p w14:paraId="18B895B5"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15</w:t>
            </w:r>
          </w:p>
        </w:tc>
        <w:tc>
          <w:tcPr>
            <w:tcW w:w="5371"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C53FEF1"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attribuer un logement pour les personnes en réinsertion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3D685A9D"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11</w:t>
            </w:r>
          </w:p>
        </w:tc>
        <w:tc>
          <w:tcPr>
            <w:tcW w:w="1600" w:type="dxa"/>
            <w:tcBorders>
              <w:top w:val="single" w:sz="4" w:space="0" w:color="FFFFFF"/>
              <w:left w:val="single" w:sz="4" w:space="0" w:color="FFFFFF"/>
              <w:bottom w:val="single" w:sz="4" w:space="0" w:color="FFFFFF"/>
              <w:right w:val="nil"/>
            </w:tcBorders>
            <w:shd w:val="clear" w:color="B8CCE4" w:fill="B8CCE4"/>
            <w:vAlign w:val="center"/>
            <w:hideMark/>
          </w:tcPr>
          <w:p w14:paraId="676904A3"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r w:rsidR="0075777C" w:rsidRPr="0075777C" w14:paraId="196542C7" w14:textId="77777777" w:rsidTr="0075777C">
        <w:trPr>
          <w:trHeight w:val="300"/>
        </w:trPr>
        <w:tc>
          <w:tcPr>
            <w:tcW w:w="709" w:type="dxa"/>
            <w:tcBorders>
              <w:top w:val="single" w:sz="4" w:space="0" w:color="FFFFFF"/>
              <w:left w:val="nil"/>
              <w:bottom w:val="nil"/>
              <w:right w:val="single" w:sz="4" w:space="0" w:color="FFFFFF"/>
            </w:tcBorders>
            <w:shd w:val="clear" w:color="DCE6F1" w:fill="DCE6F1"/>
            <w:vAlign w:val="center"/>
            <w:hideMark/>
          </w:tcPr>
          <w:p w14:paraId="37212786"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5371" w:type="dxa"/>
            <w:tcBorders>
              <w:top w:val="single" w:sz="4" w:space="0" w:color="FFFFFF"/>
              <w:left w:val="single" w:sz="4" w:space="0" w:color="FFFFFF"/>
              <w:bottom w:val="nil"/>
              <w:right w:val="single" w:sz="4" w:space="0" w:color="FFFFFF"/>
            </w:tcBorders>
            <w:shd w:val="clear" w:color="DCE6F1" w:fill="DCE6F1"/>
            <w:noWrap/>
            <w:vAlign w:val="center"/>
            <w:hideMark/>
          </w:tcPr>
          <w:p w14:paraId="0DF61374"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L'utilisateur peut gérer les repas</w:t>
            </w:r>
          </w:p>
        </w:tc>
        <w:tc>
          <w:tcPr>
            <w:tcW w:w="1660" w:type="dxa"/>
            <w:tcBorders>
              <w:top w:val="single" w:sz="4" w:space="0" w:color="FFFFFF"/>
              <w:left w:val="single" w:sz="4" w:space="0" w:color="FFFFFF"/>
              <w:bottom w:val="nil"/>
              <w:right w:val="single" w:sz="4" w:space="0" w:color="FFFFFF"/>
            </w:tcBorders>
            <w:shd w:val="clear" w:color="DCE6F1" w:fill="DCE6F1"/>
            <w:vAlign w:val="center"/>
            <w:hideMark/>
          </w:tcPr>
          <w:p w14:paraId="3454FF77"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16</w:t>
            </w:r>
          </w:p>
        </w:tc>
        <w:tc>
          <w:tcPr>
            <w:tcW w:w="1600" w:type="dxa"/>
            <w:tcBorders>
              <w:top w:val="single" w:sz="4" w:space="0" w:color="FFFFFF"/>
              <w:left w:val="single" w:sz="4" w:space="0" w:color="FFFFFF"/>
              <w:bottom w:val="nil"/>
              <w:right w:val="nil"/>
            </w:tcBorders>
            <w:shd w:val="clear" w:color="DCE6F1" w:fill="DCE6F1"/>
            <w:vAlign w:val="center"/>
            <w:hideMark/>
          </w:tcPr>
          <w:p w14:paraId="3BD94628" w14:textId="77777777" w:rsidR="0075777C" w:rsidRPr="0075777C" w:rsidRDefault="0075777C" w:rsidP="0075777C">
            <w:pPr>
              <w:spacing w:before="0" w:after="0" w:line="240" w:lineRule="auto"/>
              <w:jc w:val="center"/>
              <w:rPr>
                <w:rFonts w:ascii="Calibri" w:eastAsia="Times New Roman" w:hAnsi="Calibri" w:cs="Times New Roman"/>
                <w:color w:val="000000"/>
                <w:kern w:val="0"/>
                <w:sz w:val="22"/>
                <w:szCs w:val="22"/>
                <w:lang w:val="fr-FR" w:eastAsia="fr-FR"/>
              </w:rPr>
            </w:pPr>
            <w:r w:rsidRPr="0075777C">
              <w:rPr>
                <w:rFonts w:ascii="Calibri" w:eastAsia="Times New Roman" w:hAnsi="Calibri" w:cs="Times New Roman"/>
                <w:color w:val="000000"/>
                <w:kern w:val="0"/>
                <w:sz w:val="22"/>
                <w:szCs w:val="22"/>
                <w:lang w:val="fr-FR" w:eastAsia="fr-FR"/>
              </w:rPr>
              <w:t>4</w:t>
            </w:r>
          </w:p>
        </w:tc>
      </w:tr>
    </w:tbl>
    <w:p w14:paraId="74727590" w14:textId="77777777" w:rsidR="0075777C" w:rsidRPr="0075777C" w:rsidRDefault="0075777C" w:rsidP="0075777C">
      <w:pPr>
        <w:rPr>
          <w:lang w:val="fr-FR"/>
        </w:rPr>
      </w:pPr>
    </w:p>
    <w:p w14:paraId="66151164" w14:textId="77777777" w:rsidR="0075777C" w:rsidRPr="0075777C" w:rsidRDefault="0075777C" w:rsidP="0075777C">
      <w:pPr>
        <w:rPr>
          <w:lang w:val="fr-FR"/>
        </w:rPr>
      </w:pPr>
    </w:p>
    <w:p w14:paraId="7E4FA566" w14:textId="77777777" w:rsidR="00893080" w:rsidRDefault="00893080">
      <w:pPr>
        <w:pStyle w:val="Heading1"/>
        <w:spacing w:before="720"/>
        <w:rPr>
          <w:noProof/>
          <w:lang w:val="fr-FR"/>
        </w:rPr>
        <w:sectPr w:rsidR="00893080" w:rsidSect="00132C3B">
          <w:headerReference w:type="default" r:id="rId20"/>
          <w:pgSz w:w="12240" w:h="15840" w:code="1"/>
          <w:pgMar w:top="2520" w:right="1555" w:bottom="1135" w:left="1555" w:header="864" w:footer="283" w:gutter="0"/>
          <w:pgNumType w:start="1"/>
          <w:cols w:space="720"/>
          <w:docGrid w:linePitch="360"/>
        </w:sectPr>
      </w:pPr>
      <w:bookmarkStart w:id="10" w:name="_Toc388965074"/>
    </w:p>
    <w:p w14:paraId="6210E123" w14:textId="6E6496A2" w:rsidR="001D0924" w:rsidRPr="00DD6D53" w:rsidRDefault="00F070C1">
      <w:pPr>
        <w:pStyle w:val="Heading1"/>
        <w:spacing w:before="720"/>
        <w:rPr>
          <w:noProof/>
          <w:lang w:val="fr-FR"/>
        </w:rPr>
      </w:pPr>
      <w:r>
        <w:rPr>
          <w:noProof/>
          <w:lang w:val="fr-FR"/>
        </w:rPr>
        <w:lastRenderedPageBreak/>
        <w:t>Etude des langages</w:t>
      </w:r>
      <w:bookmarkEnd w:id="10"/>
    </w:p>
    <w:p w14:paraId="070CC985" w14:textId="14B1364F" w:rsidR="00693731" w:rsidRDefault="004D26F7" w:rsidP="00F56F1C">
      <w:pPr>
        <w:ind w:firstLine="720"/>
        <w:rPr>
          <w:noProof/>
          <w:lang w:val="fr-FR"/>
        </w:rPr>
      </w:pPr>
      <w:r>
        <w:rPr>
          <w:noProof/>
          <w:lang w:val="fr-FR"/>
        </w:rPr>
        <w:t>Nous</w:t>
      </w:r>
      <w:r w:rsidR="00F070C1">
        <w:rPr>
          <w:noProof/>
          <w:lang w:val="fr-FR"/>
        </w:rPr>
        <w:t xml:space="preserve"> a</w:t>
      </w:r>
      <w:r>
        <w:rPr>
          <w:noProof/>
          <w:lang w:val="fr-FR"/>
        </w:rPr>
        <w:t>vons dû</w:t>
      </w:r>
      <w:r w:rsidR="00F070C1">
        <w:rPr>
          <w:noProof/>
          <w:lang w:val="fr-FR"/>
        </w:rPr>
        <w:t xml:space="preserve"> nous renseigner sur les</w:t>
      </w:r>
      <w:r w:rsidR="00BB5F80">
        <w:rPr>
          <w:noProof/>
          <w:lang w:val="fr-FR"/>
        </w:rPr>
        <w:t xml:space="preserve"> différents langages disponibles</w:t>
      </w:r>
      <w:r w:rsidR="00F070C1">
        <w:rPr>
          <w:noProof/>
          <w:lang w:val="fr-FR"/>
        </w:rPr>
        <w:t xml:space="preserve"> pour réaliser une base de </w:t>
      </w:r>
      <w:r w:rsidR="00B42121">
        <w:rPr>
          <w:noProof/>
          <w:lang w:val="fr-FR"/>
        </w:rPr>
        <w:t>données et un site en intranet.</w:t>
      </w:r>
    </w:p>
    <w:p w14:paraId="7D5742EF" w14:textId="5595AE3F" w:rsidR="004D26F7" w:rsidRDefault="004D26F7" w:rsidP="004D26F7">
      <w:pPr>
        <w:spacing w:after="0"/>
        <w:rPr>
          <w:noProof/>
          <w:lang w:val="fr-FR"/>
        </w:rPr>
      </w:pPr>
      <w:r>
        <w:rPr>
          <w:noProof/>
          <w:lang w:val="fr-FR"/>
        </w:rPr>
        <w:tab/>
        <w:t xml:space="preserve">Concernant les choix </w:t>
      </w:r>
      <w:r w:rsidR="008702E3">
        <w:rPr>
          <w:noProof/>
          <w:lang w:val="fr-FR"/>
        </w:rPr>
        <w:t>du gestionnaire</w:t>
      </w:r>
      <w:r>
        <w:rPr>
          <w:noProof/>
          <w:lang w:val="fr-FR"/>
        </w:rPr>
        <w:t xml:space="preserve"> de base de données, nous avions le </w:t>
      </w:r>
      <w:r w:rsidR="008702E3">
        <w:rPr>
          <w:noProof/>
          <w:lang w:val="fr-FR"/>
        </w:rPr>
        <w:t>choix parmi un grand nombre de SGBD</w:t>
      </w:r>
      <w:r>
        <w:rPr>
          <w:noProof/>
          <w:lang w:val="fr-FR"/>
        </w:rPr>
        <w:t xml:space="preserve"> mais nous avons finalement choisi MySQL pour notre base de données.</w:t>
      </w:r>
    </w:p>
    <w:p w14:paraId="54770EF5" w14:textId="1FACA323" w:rsidR="001F4C94" w:rsidRDefault="004D26F7" w:rsidP="004D26F7">
      <w:pPr>
        <w:spacing w:before="0" w:after="0"/>
        <w:rPr>
          <w:noProof/>
          <w:lang w:val="fr-FR"/>
        </w:rPr>
      </w:pPr>
      <w:r>
        <w:rPr>
          <w:noProof/>
          <w:lang w:val="fr-FR"/>
        </w:rPr>
        <w:tab/>
        <w:t xml:space="preserve">Parmi les autres </w:t>
      </w:r>
      <w:r w:rsidR="00C64204">
        <w:rPr>
          <w:noProof/>
          <w:lang w:val="fr-FR"/>
        </w:rPr>
        <w:t>SGBD</w:t>
      </w:r>
      <w:r>
        <w:rPr>
          <w:noProof/>
          <w:lang w:val="fr-FR"/>
        </w:rPr>
        <w:t xml:space="preserve"> que nous aurions pu choisir il y a par exemple : Post Gre, Oracle et Access.</w:t>
      </w:r>
    </w:p>
    <w:p w14:paraId="5113A015" w14:textId="0138F451" w:rsidR="004D26F7" w:rsidRDefault="001F4C94" w:rsidP="001F4C94">
      <w:pPr>
        <w:spacing w:before="0" w:after="0"/>
        <w:ind w:firstLine="720"/>
        <w:rPr>
          <w:noProof/>
          <w:lang w:val="fr-FR"/>
        </w:rPr>
      </w:pPr>
      <w:r>
        <w:rPr>
          <w:noProof/>
          <w:lang w:val="fr-FR"/>
        </w:rPr>
        <w:t xml:space="preserve">- </w:t>
      </w:r>
      <w:r w:rsidR="004D26F7">
        <w:rPr>
          <w:noProof/>
          <w:lang w:val="fr-FR"/>
        </w:rPr>
        <w:t>Oracle et Access ont la particularité d’être payants or notre commanditaire nous a spécifié qu’il voulait une application faîte dans un langage gratuit pour ne pas avoir à payer de licenses, ce qui serait une grosse contrainte pour l’association qu’il représente.</w:t>
      </w:r>
    </w:p>
    <w:p w14:paraId="4F4DE2A7" w14:textId="0D730B6E" w:rsidR="004D26F7" w:rsidRDefault="004D26F7" w:rsidP="001F4C94">
      <w:pPr>
        <w:spacing w:before="0"/>
        <w:rPr>
          <w:noProof/>
          <w:lang w:val="fr-FR"/>
        </w:rPr>
      </w:pPr>
      <w:r>
        <w:rPr>
          <w:noProof/>
          <w:lang w:val="fr-FR"/>
        </w:rPr>
        <w:tab/>
      </w:r>
      <w:r w:rsidR="001F4C94">
        <w:rPr>
          <w:noProof/>
          <w:lang w:val="fr-FR"/>
        </w:rPr>
        <w:t xml:space="preserve">- </w:t>
      </w:r>
      <w:r>
        <w:rPr>
          <w:noProof/>
          <w:lang w:val="fr-FR"/>
        </w:rPr>
        <w:t>MySQL a été préféré à Post Gre pour sa meilleur intégration Web.</w:t>
      </w:r>
      <w:r w:rsidR="001F4C94">
        <w:rPr>
          <w:noProof/>
          <w:lang w:val="fr-FR"/>
        </w:rPr>
        <w:t xml:space="preserve"> </w:t>
      </w:r>
      <w:r>
        <w:rPr>
          <w:noProof/>
          <w:lang w:val="fr-FR"/>
        </w:rPr>
        <w:t xml:space="preserve">De plus MySQL est un </w:t>
      </w:r>
      <w:r w:rsidR="00C64204">
        <w:rPr>
          <w:noProof/>
          <w:lang w:val="fr-FR"/>
        </w:rPr>
        <w:t>SGBD</w:t>
      </w:r>
      <w:r>
        <w:rPr>
          <w:noProof/>
          <w:lang w:val="fr-FR"/>
        </w:rPr>
        <w:t xml:space="preserve"> que nous avons étudié en cours donc plus intuitif pour nous et nous avons </w:t>
      </w:r>
      <w:bookmarkStart w:id="11" w:name="_GoBack"/>
      <w:r>
        <w:rPr>
          <w:noProof/>
          <w:lang w:val="fr-FR"/>
        </w:rPr>
        <w:t>trouvé</w:t>
      </w:r>
      <w:bookmarkEnd w:id="11"/>
      <w:r>
        <w:rPr>
          <w:noProof/>
          <w:lang w:val="fr-FR"/>
        </w:rPr>
        <w:t xml:space="preserve"> son panneau d’admnistration (PHPMyAdmin) très simple d’utlisiation et qu’il nous serait simple de faire un guide d’utilisation pour une personne non initée aux langagaes de base de données.</w:t>
      </w:r>
    </w:p>
    <w:p w14:paraId="74CC8186" w14:textId="68BCAF44" w:rsidR="00261801" w:rsidRDefault="00261801" w:rsidP="00261801">
      <w:pPr>
        <w:ind w:firstLine="720"/>
        <w:rPr>
          <w:noProof/>
          <w:lang w:val="fr-FR"/>
        </w:rPr>
      </w:pPr>
      <w:r>
        <w:rPr>
          <w:noProof/>
          <w:lang w:val="fr-FR"/>
        </w:rPr>
        <w:t xml:space="preserve">Pour la conception de l’interface, puisque notre application s’affichage dans un navigateur internet, nous avons choisis l’HTML avec une mise en page dynamique CSS. Ces choix sont presques obligatoires car ce sont les langages les plus répandus, les plus utilisés et les plus efficaces dans la conception </w:t>
      </w:r>
      <w:r w:rsidR="00C215B9">
        <w:rPr>
          <w:noProof/>
          <w:lang w:val="fr-FR"/>
        </w:rPr>
        <w:t>de pages Web</w:t>
      </w:r>
      <w:r>
        <w:rPr>
          <w:noProof/>
          <w:lang w:val="fr-FR"/>
        </w:rPr>
        <w:t>.</w:t>
      </w:r>
      <w:r w:rsidR="000173B5">
        <w:rPr>
          <w:noProof/>
          <w:lang w:val="fr-FR"/>
        </w:rPr>
        <w:t xml:space="preserve"> L’HTML permet de définir la structure de l</w:t>
      </w:r>
      <w:r w:rsidR="00490FED">
        <w:rPr>
          <w:noProof/>
          <w:lang w:val="fr-FR"/>
        </w:rPr>
        <w:t>a page</w:t>
      </w:r>
      <w:r w:rsidR="000173B5">
        <w:rPr>
          <w:noProof/>
          <w:lang w:val="fr-FR"/>
        </w:rPr>
        <w:t xml:space="preserve"> tandis que le CSS permet de créer une mise en page dynamique, ce qui veut dire que chaque élément d’une même catégorie se voit attribuer la même mise en page sans avoir besoin de les éditer individuellement et ceci même aprè</w:t>
      </w:r>
      <w:r w:rsidR="00A600B0">
        <w:rPr>
          <w:noProof/>
          <w:lang w:val="fr-FR"/>
        </w:rPr>
        <w:t>s une modification du code HTML.</w:t>
      </w:r>
    </w:p>
    <w:p w14:paraId="09A9D2AD" w14:textId="51429539" w:rsidR="00E5069E" w:rsidRDefault="00D31547" w:rsidP="00E5069E">
      <w:pPr>
        <w:ind w:firstLine="720"/>
        <w:rPr>
          <w:noProof/>
          <w:lang w:val="fr-FR"/>
        </w:rPr>
      </w:pPr>
      <w:r>
        <w:rPr>
          <w:noProof/>
          <w:lang w:val="fr-FR"/>
        </w:rPr>
        <w:t xml:space="preserve">Nous avons aussi intégré le JavaScript dans notre application pour permettre des affichages dynamiques tels que des menus déroulants </w:t>
      </w:r>
      <w:r w:rsidR="003A661B">
        <w:rPr>
          <w:noProof/>
          <w:lang w:val="fr-FR"/>
        </w:rPr>
        <w:t>ou</w:t>
      </w:r>
      <w:r w:rsidR="003523AF">
        <w:rPr>
          <w:noProof/>
          <w:lang w:val="fr-FR"/>
        </w:rPr>
        <w:t xml:space="preserve"> pour </w:t>
      </w:r>
      <w:r w:rsidR="00405676">
        <w:rPr>
          <w:noProof/>
          <w:lang w:val="fr-FR"/>
        </w:rPr>
        <w:t>la réorganisation en temps réels</w:t>
      </w:r>
      <w:r w:rsidR="003523AF">
        <w:rPr>
          <w:noProof/>
          <w:lang w:val="fr-FR"/>
        </w:rPr>
        <w:t xml:space="preserve"> des tables de données</w:t>
      </w:r>
      <w:r w:rsidR="00405676">
        <w:rPr>
          <w:noProof/>
          <w:lang w:val="fr-FR"/>
        </w:rPr>
        <w:t xml:space="preserve"> affichées</w:t>
      </w:r>
      <w:r w:rsidR="00F84F4D">
        <w:rPr>
          <w:noProof/>
          <w:lang w:val="fr-FR"/>
        </w:rPr>
        <w:t xml:space="preserve"> (trie alphabétique, par type de donnée, …)</w:t>
      </w:r>
      <w:r w:rsidR="003523AF">
        <w:rPr>
          <w:noProof/>
          <w:lang w:val="fr-FR"/>
        </w:rPr>
        <w:t>.</w:t>
      </w:r>
      <w:r w:rsidR="00E5069E">
        <w:rPr>
          <w:noProof/>
          <w:lang w:val="fr-FR"/>
        </w:rPr>
        <w:t xml:space="preserve"> De même, le JavaScript est à peu près le seul code à fournir ce type de fonctionnalité</w:t>
      </w:r>
      <w:r w:rsidR="00A04A80">
        <w:rPr>
          <w:noProof/>
          <w:lang w:val="fr-FR"/>
        </w:rPr>
        <w:t>s</w:t>
      </w:r>
      <w:r w:rsidR="00E5069E">
        <w:rPr>
          <w:noProof/>
          <w:lang w:val="fr-FR"/>
        </w:rPr>
        <w:t>, donc comme pour le HTML et le CSS, notre choix a été très fortement limité.</w:t>
      </w:r>
    </w:p>
    <w:p w14:paraId="1974B6C3" w14:textId="78FF3A58" w:rsidR="00D4286D" w:rsidRDefault="00726215" w:rsidP="00890E01">
      <w:pPr>
        <w:ind w:firstLine="720"/>
        <w:rPr>
          <w:noProof/>
          <w:lang w:val="fr-FR"/>
        </w:rPr>
      </w:pPr>
      <w:r>
        <w:rPr>
          <w:noProof/>
          <w:lang w:val="fr-FR"/>
        </w:rPr>
        <w:t>De m</w:t>
      </w:r>
      <w:r w:rsidR="00994E4C">
        <w:rPr>
          <w:noProof/>
          <w:lang w:val="fr-FR"/>
        </w:rPr>
        <w:t>ême pour la gestion de l’envoi et de la réception</w:t>
      </w:r>
      <w:r>
        <w:rPr>
          <w:noProof/>
          <w:lang w:val="fr-FR"/>
        </w:rPr>
        <w:t xml:space="preserve"> de données entre la page internet et le serveur de la base de données, peu de codes sont disponibles pour effectuer cette tâche. Nous avons donc dû utiliser le PHP pour permettre la récupération des données</w:t>
      </w:r>
      <w:r w:rsidR="00D94A11">
        <w:rPr>
          <w:noProof/>
          <w:lang w:val="fr-FR"/>
        </w:rPr>
        <w:t xml:space="preserve"> </w:t>
      </w:r>
      <w:r>
        <w:rPr>
          <w:noProof/>
          <w:lang w:val="fr-FR"/>
        </w:rPr>
        <w:t xml:space="preserve"> par la page internet et pour l’envoi des formulaires</w:t>
      </w:r>
      <w:r w:rsidR="00D94A11">
        <w:rPr>
          <w:noProof/>
          <w:lang w:val="fr-FR"/>
        </w:rPr>
        <w:t xml:space="preserve"> et des requêtes SQL</w:t>
      </w:r>
      <w:r>
        <w:rPr>
          <w:noProof/>
          <w:lang w:val="fr-FR"/>
        </w:rPr>
        <w:t xml:space="preserve"> au serveur</w:t>
      </w:r>
      <w:r w:rsidR="00890E01">
        <w:rPr>
          <w:noProof/>
          <w:lang w:val="fr-FR"/>
        </w:rPr>
        <w:t>.</w:t>
      </w:r>
    </w:p>
    <w:p w14:paraId="663363A1" w14:textId="77777777" w:rsidR="00693731" w:rsidRDefault="00693731">
      <w:pPr>
        <w:pStyle w:val="Textedetableau"/>
        <w:rPr>
          <w:noProof/>
          <w:lang w:val="fr-FR"/>
        </w:rPr>
      </w:pPr>
    </w:p>
    <w:p w14:paraId="1DA1A0E9" w14:textId="77777777" w:rsidR="00F56F1C" w:rsidRDefault="00F56F1C" w:rsidP="00F56F1C">
      <w:pPr>
        <w:rPr>
          <w:noProof/>
          <w:lang w:val="fr-FR"/>
        </w:rPr>
      </w:pPr>
      <w:bookmarkStart w:id="12" w:name="_Toc388965075"/>
    </w:p>
    <w:p w14:paraId="5CA6D68C" w14:textId="77777777" w:rsidR="00F56F1C" w:rsidRDefault="00F56F1C" w:rsidP="00F56F1C">
      <w:pPr>
        <w:rPr>
          <w:noProof/>
          <w:lang w:val="fr-FR"/>
        </w:rPr>
      </w:pPr>
    </w:p>
    <w:p w14:paraId="078192C7" w14:textId="77777777" w:rsidR="00F56F1C" w:rsidRDefault="00F56F1C" w:rsidP="00F56F1C">
      <w:pPr>
        <w:rPr>
          <w:noProof/>
          <w:lang w:val="fr-FR"/>
        </w:rPr>
      </w:pPr>
    </w:p>
    <w:p w14:paraId="61A3EF34" w14:textId="77777777" w:rsidR="00F56F1C" w:rsidRDefault="00F56F1C" w:rsidP="00F56F1C">
      <w:pPr>
        <w:rPr>
          <w:noProof/>
          <w:lang w:val="fr-FR"/>
        </w:rPr>
      </w:pPr>
    </w:p>
    <w:p w14:paraId="5C820CD3" w14:textId="0824CB83" w:rsidR="00693731" w:rsidRDefault="00693731" w:rsidP="00693731">
      <w:pPr>
        <w:pStyle w:val="Heading1"/>
        <w:rPr>
          <w:noProof/>
          <w:lang w:val="fr-FR"/>
        </w:rPr>
      </w:pPr>
      <w:r>
        <w:rPr>
          <w:noProof/>
          <w:lang w:val="fr-FR"/>
        </w:rPr>
        <w:lastRenderedPageBreak/>
        <w:t>Réalisation</w:t>
      </w:r>
      <w:bookmarkEnd w:id="12"/>
    </w:p>
    <w:p w14:paraId="3EC3DA0E" w14:textId="604B437F" w:rsidR="00693731" w:rsidRDefault="00447C80" w:rsidP="002F20CB">
      <w:pPr>
        <w:pStyle w:val="Heading2"/>
        <w:rPr>
          <w:lang w:val="fr-FR"/>
        </w:rPr>
      </w:pPr>
      <w:bookmarkStart w:id="13" w:name="_Toc388965076"/>
      <w:r w:rsidRPr="002F20CB">
        <w:rPr>
          <w:noProof/>
        </w:rPr>
        <w:drawing>
          <wp:anchor distT="0" distB="0" distL="114300" distR="114300" simplePos="0" relativeHeight="251614208" behindDoc="1" locked="0" layoutInCell="1" allowOverlap="1" wp14:anchorId="2588F7DF" wp14:editId="1E35A9B5">
            <wp:simplePos x="0" y="0"/>
            <wp:positionH relativeFrom="column">
              <wp:posOffset>-801370</wp:posOffset>
            </wp:positionH>
            <wp:positionV relativeFrom="paragraph">
              <wp:posOffset>323215</wp:posOffset>
            </wp:positionV>
            <wp:extent cx="7396355" cy="3657600"/>
            <wp:effectExtent l="0" t="0" r="0" b="0"/>
            <wp:wrapTight wrapText="bothSides">
              <wp:wrapPolygon edited="0">
                <wp:start x="56" y="113"/>
                <wp:lineTo x="56" y="21488"/>
                <wp:lineTo x="21531" y="21488"/>
                <wp:lineTo x="21531" y="113"/>
                <wp:lineTo x="56" y="113"/>
              </wp:wrapPolygon>
            </wp:wrapTight>
            <wp:docPr id="4" name="Image 4" descr="C:\Users\Alexandre\Documents\GitHub\Revivre\IHM\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Documents\GitHub\Revivre\IHM\Accueil.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1828" t="16555" r="11409" b="23834"/>
                    <a:stretch/>
                  </pic:blipFill>
                  <pic:spPr bwMode="auto">
                    <a:xfrm>
                      <a:off x="0" y="0"/>
                      <a:ext cx="7396355" cy="365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20CB">
        <w:rPr>
          <w:lang w:val="fr-FR"/>
        </w:rPr>
        <w:t>Schema Navigationnel d’interaction</w:t>
      </w:r>
      <w:bookmarkEnd w:id="13"/>
    </w:p>
    <w:p w14:paraId="4A5C4B13" w14:textId="77777777" w:rsidR="00447C80" w:rsidRDefault="00447C80" w:rsidP="002F20CB">
      <w:pPr>
        <w:rPr>
          <w:lang w:val="fr-FR"/>
        </w:rPr>
      </w:pPr>
      <w:r>
        <w:rPr>
          <w:lang w:val="fr-FR"/>
        </w:rPr>
        <w:t>Ce schéma représente la page d’accueil avec :</w:t>
      </w:r>
    </w:p>
    <w:p w14:paraId="0BBC33F6" w14:textId="7D42E5A3" w:rsidR="00447C80" w:rsidRDefault="00447C80" w:rsidP="00447C80">
      <w:pPr>
        <w:pStyle w:val="ListParagraph"/>
        <w:numPr>
          <w:ilvl w:val="0"/>
          <w:numId w:val="26"/>
        </w:numPr>
        <w:rPr>
          <w:lang w:val="fr-FR"/>
        </w:rPr>
      </w:pPr>
      <w:r w:rsidRPr="00447C80">
        <w:rPr>
          <w:lang w:val="fr-FR"/>
        </w:rPr>
        <w:t>le logo de l’association « Revivre » en haut à gauche de format 225x139</w:t>
      </w:r>
    </w:p>
    <w:p w14:paraId="5930CE55" w14:textId="31FDFFCE" w:rsidR="00447C80" w:rsidRDefault="00447C80" w:rsidP="00447C80">
      <w:pPr>
        <w:pStyle w:val="ListParagraph"/>
        <w:numPr>
          <w:ilvl w:val="0"/>
          <w:numId w:val="26"/>
        </w:numPr>
        <w:rPr>
          <w:lang w:val="fr-FR"/>
        </w:rPr>
      </w:pPr>
      <w:r>
        <w:rPr>
          <w:lang w:val="fr-FR"/>
        </w:rPr>
        <w:t>Un texte central présentant les fonctionnalités de l’intranet de manière brève</w:t>
      </w:r>
    </w:p>
    <w:p w14:paraId="10C68515" w14:textId="77777777" w:rsidR="009A3419" w:rsidRDefault="00447C80" w:rsidP="00447C80">
      <w:pPr>
        <w:pStyle w:val="ListParagraph"/>
        <w:numPr>
          <w:ilvl w:val="0"/>
          <w:numId w:val="26"/>
        </w:numPr>
        <w:rPr>
          <w:lang w:val="fr-FR"/>
        </w:rPr>
      </w:pPr>
      <w:r>
        <w:rPr>
          <w:lang w:val="fr-FR"/>
        </w:rPr>
        <w:t>Les différents menus déroulants en haut à gauche permettant de naviguer rapidement entre les différentes pages de l’intranet.</w:t>
      </w:r>
    </w:p>
    <w:p w14:paraId="08FECCA8" w14:textId="218502C9" w:rsidR="00447C80" w:rsidRDefault="009A3419" w:rsidP="009A3419">
      <w:pPr>
        <w:rPr>
          <w:lang w:val="fr-FR"/>
        </w:rPr>
      </w:pPr>
      <w:r>
        <w:rPr>
          <w:lang w:val="fr-FR"/>
        </w:rPr>
        <w:t>Notons que la disposition des menus déroulants et du logo de l’association sera commune à toutes les pages de l’intranet.</w:t>
      </w:r>
    </w:p>
    <w:p w14:paraId="06C88C20" w14:textId="77777777" w:rsidR="00C00B43" w:rsidRDefault="00C00B43" w:rsidP="009A3419">
      <w:pPr>
        <w:rPr>
          <w:lang w:val="fr-FR"/>
        </w:rPr>
      </w:pPr>
    </w:p>
    <w:p w14:paraId="56B45674" w14:textId="77777777" w:rsidR="00C00B43" w:rsidRDefault="00C00B43" w:rsidP="009A3419">
      <w:pPr>
        <w:rPr>
          <w:lang w:val="fr-FR"/>
        </w:rPr>
      </w:pPr>
    </w:p>
    <w:p w14:paraId="5F658E22" w14:textId="77777777" w:rsidR="00C00B43" w:rsidRDefault="00C00B43" w:rsidP="009A3419">
      <w:pPr>
        <w:rPr>
          <w:lang w:val="fr-FR"/>
        </w:rPr>
      </w:pPr>
    </w:p>
    <w:p w14:paraId="560AA111" w14:textId="77777777" w:rsidR="00C00B43" w:rsidRDefault="00C00B43" w:rsidP="009A3419">
      <w:pPr>
        <w:rPr>
          <w:lang w:val="fr-FR"/>
        </w:rPr>
      </w:pPr>
    </w:p>
    <w:p w14:paraId="70D1E689" w14:textId="77777777" w:rsidR="00C00B43" w:rsidRDefault="00C00B43" w:rsidP="009A3419">
      <w:pPr>
        <w:rPr>
          <w:lang w:val="fr-FR"/>
        </w:rPr>
      </w:pPr>
    </w:p>
    <w:p w14:paraId="3F85FC0C" w14:textId="77777777" w:rsidR="00C00B43" w:rsidRDefault="00C00B43" w:rsidP="009A3419">
      <w:pPr>
        <w:rPr>
          <w:lang w:val="fr-FR"/>
        </w:rPr>
      </w:pPr>
    </w:p>
    <w:p w14:paraId="12232FF4" w14:textId="4FA80604" w:rsidR="00C00B43" w:rsidRDefault="00C00B43" w:rsidP="009A3419">
      <w:pPr>
        <w:rPr>
          <w:lang w:val="fr-FR"/>
        </w:rPr>
      </w:pPr>
      <w:r w:rsidRPr="002F20CB">
        <w:rPr>
          <w:noProof/>
        </w:rPr>
        <w:lastRenderedPageBreak/>
        <w:drawing>
          <wp:anchor distT="0" distB="0" distL="114300" distR="114300" simplePos="0" relativeHeight="251622400" behindDoc="1" locked="0" layoutInCell="1" allowOverlap="1" wp14:anchorId="1D156338" wp14:editId="7DC6BEAB">
            <wp:simplePos x="0" y="0"/>
            <wp:positionH relativeFrom="column">
              <wp:posOffset>459105</wp:posOffset>
            </wp:positionH>
            <wp:positionV relativeFrom="paragraph">
              <wp:posOffset>-330200</wp:posOffset>
            </wp:positionV>
            <wp:extent cx="4881600" cy="2448000"/>
            <wp:effectExtent l="0" t="0" r="0" b="0"/>
            <wp:wrapTight wrapText="bothSides">
              <wp:wrapPolygon edited="0">
                <wp:start x="84" y="168"/>
                <wp:lineTo x="84" y="21180"/>
                <wp:lineTo x="21496" y="21180"/>
                <wp:lineTo x="21496" y="168"/>
                <wp:lineTo x="84" y="168"/>
              </wp:wrapPolygon>
            </wp:wrapTight>
            <wp:docPr id="5" name="Image 5" descr="C:\Users\Alexandre\Documents\GitHub\Revivre\IHM\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Documents\GitHub\Revivre\IHM\affichag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46" t="16224" r="11042" b="22844"/>
                    <a:stretch/>
                  </pic:blipFill>
                  <pic:spPr bwMode="auto">
                    <a:xfrm>
                      <a:off x="0" y="0"/>
                      <a:ext cx="4881600" cy="24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FR"/>
        </w:rPr>
        <w:tab/>
        <w:t>Ce schéma représente l’affichage des données. Le menu déroulant en haut à gauche permet de trier les données affichées selon des critères précis tandis que les boutons de A à Z permettent de trier alphabétiquement.</w:t>
      </w:r>
    </w:p>
    <w:p w14:paraId="6AC5C6E3" w14:textId="620AB128" w:rsidR="006D6F67" w:rsidRDefault="006D6F67" w:rsidP="009A3419">
      <w:pPr>
        <w:rPr>
          <w:lang w:val="fr-FR"/>
        </w:rPr>
      </w:pPr>
      <w:r>
        <w:rPr>
          <w:lang w:val="fr-FR"/>
        </w:rPr>
        <w:tab/>
        <w:t>L’application permet principalement de consulter les données, de ce fait toutes les pages d’affichages ressembleront à ce schéma quelles que soient les données affichées (chantiers, personnes, voitures, …).</w:t>
      </w:r>
    </w:p>
    <w:p w14:paraId="6AF36414" w14:textId="1EBD4FCE" w:rsidR="00C00B43" w:rsidRPr="009A3419" w:rsidRDefault="00B42560" w:rsidP="009A3419">
      <w:pPr>
        <w:rPr>
          <w:lang w:val="fr-FR"/>
        </w:rPr>
      </w:pPr>
      <w:r w:rsidRPr="002F20CB">
        <w:rPr>
          <w:noProof/>
        </w:rPr>
        <w:drawing>
          <wp:anchor distT="0" distB="0" distL="114300" distR="114300" simplePos="0" relativeHeight="251638784" behindDoc="1" locked="0" layoutInCell="1" allowOverlap="1" wp14:anchorId="1DD48285" wp14:editId="4BF5D88C">
            <wp:simplePos x="0" y="0"/>
            <wp:positionH relativeFrom="column">
              <wp:posOffset>442595</wp:posOffset>
            </wp:positionH>
            <wp:positionV relativeFrom="paragraph">
              <wp:posOffset>8890</wp:posOffset>
            </wp:positionV>
            <wp:extent cx="4896000" cy="2448000"/>
            <wp:effectExtent l="0" t="0" r="0" b="9525"/>
            <wp:wrapTight wrapText="bothSides">
              <wp:wrapPolygon edited="0">
                <wp:start x="84" y="336"/>
                <wp:lineTo x="168" y="21516"/>
                <wp:lineTo x="21516" y="21516"/>
                <wp:lineTo x="21516" y="336"/>
                <wp:lineTo x="84" y="336"/>
              </wp:wrapPolygon>
            </wp:wrapTight>
            <wp:docPr id="10" name="Image 10" descr="C:\Users\Alexandre\Documents\GitHub\Revivre\IHM\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Documents\GitHub\Revivre\IHM\Clien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1463" t="15893" r="11042" b="23176"/>
                    <a:stretch/>
                  </pic:blipFill>
                  <pic:spPr bwMode="auto">
                    <a:xfrm>
                      <a:off x="0" y="0"/>
                      <a:ext cx="4896000" cy="24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2218D4" w14:textId="68161C59" w:rsidR="002F20CB" w:rsidRDefault="002F20CB" w:rsidP="002F20CB">
      <w:pPr>
        <w:rPr>
          <w:lang w:val="fr-FR"/>
        </w:rPr>
      </w:pPr>
    </w:p>
    <w:p w14:paraId="5AEAF6B3" w14:textId="40F71ADE" w:rsidR="00B42560" w:rsidRDefault="00B42560" w:rsidP="002F20CB">
      <w:pPr>
        <w:rPr>
          <w:lang w:val="fr-FR"/>
        </w:rPr>
      </w:pPr>
    </w:p>
    <w:p w14:paraId="03070ADF" w14:textId="77777777" w:rsidR="00B42560" w:rsidRDefault="00B42560" w:rsidP="002F20CB">
      <w:pPr>
        <w:rPr>
          <w:lang w:val="fr-FR"/>
        </w:rPr>
      </w:pPr>
    </w:p>
    <w:p w14:paraId="4038B852" w14:textId="77777777" w:rsidR="00B42560" w:rsidRDefault="00B42560" w:rsidP="002F20CB">
      <w:pPr>
        <w:rPr>
          <w:lang w:val="fr-FR"/>
        </w:rPr>
      </w:pPr>
    </w:p>
    <w:p w14:paraId="5B03FB2E" w14:textId="77777777" w:rsidR="00B42560" w:rsidRDefault="00B42560" w:rsidP="002F20CB">
      <w:pPr>
        <w:rPr>
          <w:lang w:val="fr-FR"/>
        </w:rPr>
      </w:pPr>
    </w:p>
    <w:p w14:paraId="42C7F8F0" w14:textId="77777777" w:rsidR="00B42560" w:rsidRDefault="00B42560" w:rsidP="002F20CB">
      <w:pPr>
        <w:rPr>
          <w:lang w:val="fr-FR"/>
        </w:rPr>
      </w:pPr>
    </w:p>
    <w:p w14:paraId="0CA5F83E" w14:textId="77777777" w:rsidR="00B42560" w:rsidRDefault="00B42560" w:rsidP="002F20CB">
      <w:pPr>
        <w:rPr>
          <w:lang w:val="fr-FR"/>
        </w:rPr>
      </w:pPr>
    </w:p>
    <w:p w14:paraId="563108F6" w14:textId="77777777" w:rsidR="00B42560" w:rsidRDefault="00B42560" w:rsidP="002F20CB">
      <w:pPr>
        <w:rPr>
          <w:lang w:val="fr-FR"/>
        </w:rPr>
      </w:pPr>
    </w:p>
    <w:p w14:paraId="701F374F" w14:textId="2A180DD1" w:rsidR="002F20CB" w:rsidRDefault="00B42560" w:rsidP="00EE288A">
      <w:pPr>
        <w:rPr>
          <w:lang w:val="fr-FR"/>
        </w:rPr>
      </w:pPr>
      <w:r>
        <w:rPr>
          <w:lang w:val="fr-FR"/>
        </w:rPr>
        <w:tab/>
        <w:t>Ce dernier schéma représente l’insertion d’un client dans la base de données. On peut y voir tous les champs à compléter ainsi que le bouton d’envoi du formulaire (« </w:t>
      </w:r>
      <w:proofErr w:type="spellStart"/>
      <w:r>
        <w:rPr>
          <w:lang w:val="fr-FR"/>
        </w:rPr>
        <w:t>Submit</w:t>
      </w:r>
      <w:proofErr w:type="spellEnd"/>
      <w:r>
        <w:rPr>
          <w:lang w:val="fr-FR"/>
        </w:rPr>
        <w:t> ») et le bouton de remise à zéro du formulaire (« Reset »).</w:t>
      </w:r>
    </w:p>
    <w:p w14:paraId="77D6E19E" w14:textId="77777777" w:rsidR="00EE288A" w:rsidRDefault="00EE288A" w:rsidP="00EE288A">
      <w:pPr>
        <w:rPr>
          <w:lang w:val="fr-FR"/>
        </w:rPr>
      </w:pPr>
    </w:p>
    <w:p w14:paraId="099A6150" w14:textId="77777777" w:rsidR="00EE288A" w:rsidRDefault="00EE288A" w:rsidP="00EE288A">
      <w:pPr>
        <w:rPr>
          <w:lang w:val="fr-FR"/>
        </w:rPr>
      </w:pPr>
    </w:p>
    <w:p w14:paraId="0B056428" w14:textId="77777777" w:rsidR="007D46B9" w:rsidRDefault="007D46B9" w:rsidP="002F20CB">
      <w:pPr>
        <w:rPr>
          <w:lang w:val="fr-FR"/>
        </w:rPr>
      </w:pPr>
    </w:p>
    <w:p w14:paraId="68E019F0" w14:textId="6141D557" w:rsidR="007D46B9" w:rsidRDefault="007D46B9" w:rsidP="007D46B9">
      <w:pPr>
        <w:pStyle w:val="Heading2"/>
        <w:rPr>
          <w:lang w:val="fr-FR"/>
        </w:rPr>
      </w:pPr>
      <w:bookmarkStart w:id="14" w:name="_Toc388965077"/>
      <w:r>
        <w:rPr>
          <w:lang w:val="fr-FR"/>
        </w:rPr>
        <w:lastRenderedPageBreak/>
        <w:t>quelques aperçus</w:t>
      </w:r>
      <w:bookmarkEnd w:id="14"/>
    </w:p>
    <w:p w14:paraId="7C49FC1F" w14:textId="394CECE8" w:rsidR="007D46B9" w:rsidRDefault="00FD6E51" w:rsidP="007D46B9">
      <w:pPr>
        <w:rPr>
          <w:lang w:val="fr-FR"/>
        </w:rPr>
      </w:pPr>
      <w:r>
        <w:rPr>
          <w:noProof/>
        </w:rPr>
        <w:drawing>
          <wp:anchor distT="0" distB="0" distL="114300" distR="114300" simplePos="0" relativeHeight="251648000" behindDoc="1" locked="0" layoutInCell="1" allowOverlap="1" wp14:anchorId="7E8337F5" wp14:editId="6656C13F">
            <wp:simplePos x="0" y="0"/>
            <wp:positionH relativeFrom="column">
              <wp:posOffset>-675640</wp:posOffset>
            </wp:positionH>
            <wp:positionV relativeFrom="paragraph">
              <wp:posOffset>231775</wp:posOffset>
            </wp:positionV>
            <wp:extent cx="4694400" cy="3085200"/>
            <wp:effectExtent l="0" t="0" r="0" b="1270"/>
            <wp:wrapTight wrapText="bothSides">
              <wp:wrapPolygon edited="0">
                <wp:start x="0" y="0"/>
                <wp:lineTo x="0" y="21476"/>
                <wp:lineTo x="21477" y="21476"/>
                <wp:lineTo x="21477"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94400" cy="3085200"/>
                    </a:xfrm>
                    <a:prstGeom prst="rect">
                      <a:avLst/>
                    </a:prstGeom>
                  </pic:spPr>
                </pic:pic>
              </a:graphicData>
            </a:graphic>
            <wp14:sizeRelH relativeFrom="margin">
              <wp14:pctWidth>0</wp14:pctWidth>
            </wp14:sizeRelH>
            <wp14:sizeRelV relativeFrom="margin">
              <wp14:pctHeight>0</wp14:pctHeight>
            </wp14:sizeRelV>
          </wp:anchor>
        </w:drawing>
      </w:r>
    </w:p>
    <w:p w14:paraId="4A225D37" w14:textId="312AF681" w:rsidR="007D46B9" w:rsidRPr="007D46B9" w:rsidRDefault="007D46B9" w:rsidP="007D46B9">
      <w:pPr>
        <w:rPr>
          <w:lang w:val="fr-FR"/>
        </w:rPr>
      </w:pPr>
    </w:p>
    <w:p w14:paraId="7899B7AC" w14:textId="0E91C0C0" w:rsidR="002F20CB" w:rsidRDefault="00BA6C47" w:rsidP="002F20CB">
      <w:pPr>
        <w:rPr>
          <w:lang w:val="fr-FR"/>
        </w:rPr>
      </w:pPr>
      <w:r>
        <w:rPr>
          <w:lang w:val="fr-FR"/>
        </w:rPr>
        <w:tab/>
        <w:t>Voici ce que l’on obtient si l’on veut consulter la liste des contacts. On peut remarquer le menu déroulants et les boutons de tris comme nous les avions vu dans le schéma d’</w:t>
      </w:r>
      <w:r w:rsidR="00070C1B">
        <w:rPr>
          <w:lang w:val="fr-FR"/>
        </w:rPr>
        <w:t>affichage ainsi que de la barre de navigation tout en haut.</w:t>
      </w:r>
    </w:p>
    <w:p w14:paraId="76880C12" w14:textId="5FA40CAA" w:rsidR="00114D92" w:rsidRDefault="00114D92" w:rsidP="002F20CB">
      <w:pPr>
        <w:rPr>
          <w:noProof/>
          <w:lang w:val="fr-FR" w:eastAsia="fr-FR"/>
        </w:rPr>
      </w:pPr>
    </w:p>
    <w:p w14:paraId="5C440E11" w14:textId="401D584B" w:rsidR="00114D92" w:rsidRDefault="00114D92" w:rsidP="002F20CB">
      <w:pPr>
        <w:rPr>
          <w:noProof/>
          <w:lang w:val="fr-FR" w:eastAsia="fr-FR"/>
        </w:rPr>
      </w:pPr>
    </w:p>
    <w:p w14:paraId="39DC8203" w14:textId="7A44A6EE" w:rsidR="00114D92" w:rsidRDefault="00114D92" w:rsidP="002F20CB">
      <w:pPr>
        <w:rPr>
          <w:noProof/>
          <w:lang w:val="fr-FR" w:eastAsia="fr-FR"/>
        </w:rPr>
      </w:pPr>
    </w:p>
    <w:p w14:paraId="3537482C" w14:textId="7A218207" w:rsidR="00231F54" w:rsidRDefault="00231F54" w:rsidP="002F20CB">
      <w:pPr>
        <w:rPr>
          <w:noProof/>
          <w:lang w:val="fr-FR" w:eastAsia="fr-FR"/>
        </w:rPr>
      </w:pPr>
    </w:p>
    <w:p w14:paraId="22FF976F" w14:textId="67C73706" w:rsidR="00231F54" w:rsidRDefault="00231F54" w:rsidP="002F20CB">
      <w:pPr>
        <w:rPr>
          <w:noProof/>
          <w:lang w:val="fr-FR" w:eastAsia="fr-FR"/>
        </w:rPr>
      </w:pPr>
      <w:r>
        <w:rPr>
          <w:noProof/>
        </w:rPr>
        <w:drawing>
          <wp:anchor distT="0" distB="0" distL="114300" distR="114300" simplePos="0" relativeHeight="251704320" behindDoc="1" locked="0" layoutInCell="1" allowOverlap="1" wp14:anchorId="5B6EB6F4" wp14:editId="3BB34768">
            <wp:simplePos x="0" y="0"/>
            <wp:positionH relativeFrom="column">
              <wp:posOffset>1730375</wp:posOffset>
            </wp:positionH>
            <wp:positionV relativeFrom="paragraph">
              <wp:posOffset>90805</wp:posOffset>
            </wp:positionV>
            <wp:extent cx="4064400" cy="2775600"/>
            <wp:effectExtent l="0" t="0" r="0" b="5715"/>
            <wp:wrapTight wrapText="bothSides">
              <wp:wrapPolygon edited="0">
                <wp:start x="0" y="0"/>
                <wp:lineTo x="0" y="21496"/>
                <wp:lineTo x="21465" y="21496"/>
                <wp:lineTo x="2146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64400" cy="2775600"/>
                    </a:xfrm>
                    <a:prstGeom prst="rect">
                      <a:avLst/>
                    </a:prstGeom>
                  </pic:spPr>
                </pic:pic>
              </a:graphicData>
            </a:graphic>
            <wp14:sizeRelH relativeFrom="page">
              <wp14:pctWidth>0</wp14:pctWidth>
            </wp14:sizeRelH>
            <wp14:sizeRelV relativeFrom="page">
              <wp14:pctHeight>0</wp14:pctHeight>
            </wp14:sizeRelV>
          </wp:anchor>
        </w:drawing>
      </w:r>
    </w:p>
    <w:p w14:paraId="6096BDA4" w14:textId="1FEC9C6D" w:rsidR="00231F54" w:rsidRDefault="00231F54" w:rsidP="002F20CB">
      <w:pPr>
        <w:rPr>
          <w:noProof/>
          <w:lang w:val="fr-FR" w:eastAsia="fr-FR"/>
        </w:rPr>
      </w:pPr>
      <w:r>
        <w:rPr>
          <w:noProof/>
          <w:lang w:val="fr-FR" w:eastAsia="fr-FR"/>
        </w:rPr>
        <w:tab/>
        <w:t>Un simple clique sur un contact de la liste précédente permet d’afficher les détails de la personne sélectionnées de manière suivante.</w:t>
      </w:r>
    </w:p>
    <w:p w14:paraId="426131D9" w14:textId="69BF6DD7" w:rsidR="00231F54" w:rsidRDefault="00231F54" w:rsidP="002F20CB">
      <w:pPr>
        <w:rPr>
          <w:noProof/>
          <w:lang w:val="fr-FR" w:eastAsia="fr-FR"/>
        </w:rPr>
      </w:pPr>
    </w:p>
    <w:p w14:paraId="25C23856" w14:textId="3363F70F" w:rsidR="00231F54" w:rsidRDefault="00231F54" w:rsidP="002F20CB">
      <w:pPr>
        <w:rPr>
          <w:noProof/>
          <w:lang w:val="fr-FR" w:eastAsia="fr-FR"/>
        </w:rPr>
      </w:pPr>
    </w:p>
    <w:p w14:paraId="26F8014D" w14:textId="77777777" w:rsidR="00231F54" w:rsidRDefault="00231F54" w:rsidP="002F20CB">
      <w:pPr>
        <w:rPr>
          <w:noProof/>
          <w:lang w:val="fr-FR" w:eastAsia="fr-FR"/>
        </w:rPr>
      </w:pPr>
    </w:p>
    <w:p w14:paraId="1356BA72" w14:textId="4F32C1AE" w:rsidR="00231F54" w:rsidRDefault="00231F54" w:rsidP="002F20CB">
      <w:pPr>
        <w:rPr>
          <w:noProof/>
          <w:lang w:val="fr-FR" w:eastAsia="fr-FR"/>
        </w:rPr>
      </w:pPr>
    </w:p>
    <w:p w14:paraId="013B683B" w14:textId="3ED75166" w:rsidR="00231F54" w:rsidRDefault="00231F54" w:rsidP="002F20CB">
      <w:pPr>
        <w:rPr>
          <w:noProof/>
          <w:lang w:val="fr-FR" w:eastAsia="fr-FR"/>
        </w:rPr>
      </w:pPr>
    </w:p>
    <w:p w14:paraId="5B746CC7" w14:textId="77777777" w:rsidR="00114D92" w:rsidRDefault="00114D92" w:rsidP="002F20CB">
      <w:pPr>
        <w:rPr>
          <w:noProof/>
          <w:lang w:val="fr-FR" w:eastAsia="fr-FR"/>
        </w:rPr>
      </w:pPr>
    </w:p>
    <w:p w14:paraId="592DAC52" w14:textId="77777777" w:rsidR="00024717" w:rsidRDefault="00024717" w:rsidP="002F20CB">
      <w:pPr>
        <w:rPr>
          <w:lang w:val="fr-FR"/>
        </w:rPr>
      </w:pPr>
    </w:p>
    <w:p w14:paraId="3784744A" w14:textId="302FB13E" w:rsidR="00BD460D" w:rsidRDefault="00114D92" w:rsidP="00BD460D">
      <w:pPr>
        <w:rPr>
          <w:lang w:val="fr-FR"/>
        </w:rPr>
      </w:pPr>
      <w:r>
        <w:rPr>
          <w:noProof/>
        </w:rPr>
        <w:lastRenderedPageBreak/>
        <w:drawing>
          <wp:anchor distT="0" distB="0" distL="114300" distR="114300" simplePos="0" relativeHeight="251658240" behindDoc="1" locked="0" layoutInCell="1" allowOverlap="1" wp14:anchorId="24A3FC64" wp14:editId="5761AD70">
            <wp:simplePos x="0" y="0"/>
            <wp:positionH relativeFrom="column">
              <wp:posOffset>-328295</wp:posOffset>
            </wp:positionH>
            <wp:positionV relativeFrom="paragraph">
              <wp:posOffset>-356235</wp:posOffset>
            </wp:positionV>
            <wp:extent cx="6262370" cy="4070985"/>
            <wp:effectExtent l="0" t="0" r="5080" b="5715"/>
            <wp:wrapTight wrapText="bothSides">
              <wp:wrapPolygon edited="0">
                <wp:start x="0" y="0"/>
                <wp:lineTo x="0" y="21529"/>
                <wp:lineTo x="21552" y="21529"/>
                <wp:lineTo x="215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262370" cy="4070985"/>
                    </a:xfrm>
                    <a:prstGeom prst="rect">
                      <a:avLst/>
                    </a:prstGeom>
                  </pic:spPr>
                </pic:pic>
              </a:graphicData>
            </a:graphic>
            <wp14:sizeRelH relativeFrom="page">
              <wp14:pctWidth>0</wp14:pctWidth>
            </wp14:sizeRelH>
            <wp14:sizeRelV relativeFrom="page">
              <wp14:pctHeight>0</wp14:pctHeight>
            </wp14:sizeRelV>
          </wp:anchor>
        </w:drawing>
      </w:r>
      <w:r w:rsidR="00024717">
        <w:rPr>
          <w:lang w:val="fr-FR"/>
        </w:rPr>
        <w:tab/>
        <w:t>La page d’ajout de contact a évolué mais reste la même dans sa conception. Elle a été optimisée par rapport à la conception originale pour ne pas être capable d’insérer uniquement des clients mais de pouvoir insérer n’importe quel type de personne.</w:t>
      </w:r>
      <w:bookmarkStart w:id="15" w:name="_Toc388965078"/>
    </w:p>
    <w:p w14:paraId="30AF521E" w14:textId="77777777" w:rsidR="00BD460D" w:rsidRDefault="00BD460D" w:rsidP="00BD460D">
      <w:pPr>
        <w:rPr>
          <w:lang w:val="fr-FR"/>
        </w:rPr>
      </w:pPr>
    </w:p>
    <w:p w14:paraId="3C4D75C1" w14:textId="77777777" w:rsidR="00BD460D" w:rsidRDefault="00BD460D" w:rsidP="00BD460D">
      <w:pPr>
        <w:rPr>
          <w:lang w:val="fr-FR"/>
        </w:rPr>
      </w:pPr>
    </w:p>
    <w:p w14:paraId="02AB381F" w14:textId="77777777" w:rsidR="00BD460D" w:rsidRDefault="00BD460D" w:rsidP="00BD460D">
      <w:pPr>
        <w:rPr>
          <w:lang w:val="fr-FR"/>
        </w:rPr>
      </w:pPr>
    </w:p>
    <w:p w14:paraId="7D94A9EA" w14:textId="77777777" w:rsidR="00BD460D" w:rsidRDefault="00BD460D" w:rsidP="00BD460D">
      <w:pPr>
        <w:rPr>
          <w:lang w:val="fr-FR"/>
        </w:rPr>
      </w:pPr>
    </w:p>
    <w:p w14:paraId="4B47801A" w14:textId="77777777" w:rsidR="00BD460D" w:rsidRDefault="00BD460D" w:rsidP="00BD460D">
      <w:pPr>
        <w:rPr>
          <w:lang w:val="fr-FR"/>
        </w:rPr>
      </w:pPr>
    </w:p>
    <w:p w14:paraId="110A4D39" w14:textId="77777777" w:rsidR="00BD460D" w:rsidRDefault="00BD460D" w:rsidP="00BD460D">
      <w:pPr>
        <w:rPr>
          <w:lang w:val="fr-FR"/>
        </w:rPr>
      </w:pPr>
    </w:p>
    <w:p w14:paraId="53414D23" w14:textId="77777777" w:rsidR="00BD460D" w:rsidRDefault="00BD460D" w:rsidP="00BD460D">
      <w:pPr>
        <w:rPr>
          <w:lang w:val="fr-FR"/>
        </w:rPr>
      </w:pPr>
    </w:p>
    <w:p w14:paraId="0B3911DB" w14:textId="77777777" w:rsidR="00BD460D" w:rsidRDefault="00BD460D" w:rsidP="00BD460D">
      <w:pPr>
        <w:rPr>
          <w:lang w:val="fr-FR"/>
        </w:rPr>
      </w:pPr>
    </w:p>
    <w:p w14:paraId="276EC5BE" w14:textId="77777777" w:rsidR="00BD460D" w:rsidRDefault="00BD460D" w:rsidP="00BD460D">
      <w:pPr>
        <w:rPr>
          <w:lang w:val="fr-FR"/>
        </w:rPr>
      </w:pPr>
    </w:p>
    <w:p w14:paraId="5FA4D2ED" w14:textId="77777777" w:rsidR="00BD460D" w:rsidRDefault="00BD460D" w:rsidP="00BD460D">
      <w:pPr>
        <w:rPr>
          <w:lang w:val="fr-FR"/>
        </w:rPr>
      </w:pPr>
    </w:p>
    <w:p w14:paraId="513CC42F" w14:textId="77777777" w:rsidR="00BD460D" w:rsidRDefault="00BD460D" w:rsidP="00BD460D">
      <w:pPr>
        <w:rPr>
          <w:lang w:val="fr-FR"/>
        </w:rPr>
      </w:pPr>
    </w:p>
    <w:p w14:paraId="233F231B" w14:textId="77777777" w:rsidR="00BD460D" w:rsidRPr="00BD460D" w:rsidRDefault="00BD460D" w:rsidP="00BD460D">
      <w:pPr>
        <w:rPr>
          <w:lang w:val="fr-FR"/>
        </w:rPr>
      </w:pPr>
    </w:p>
    <w:p w14:paraId="501F4A17" w14:textId="6A2C0D4A" w:rsidR="003E57FB" w:rsidRDefault="003E57FB" w:rsidP="003E57FB">
      <w:pPr>
        <w:pStyle w:val="Heading2"/>
        <w:rPr>
          <w:lang w:val="fr-FR"/>
        </w:rPr>
        <w:sectPr w:rsidR="003E57FB" w:rsidSect="00132C3B">
          <w:headerReference w:type="default" r:id="rId27"/>
          <w:pgSz w:w="12240" w:h="15840" w:code="1"/>
          <w:pgMar w:top="2520" w:right="1555" w:bottom="1135" w:left="1555" w:header="864" w:footer="283" w:gutter="0"/>
          <w:pgNumType w:start="1"/>
          <w:cols w:space="720"/>
          <w:docGrid w:linePitch="360"/>
        </w:sectPr>
      </w:pPr>
      <w:r>
        <w:rPr>
          <w:lang w:val="fr-FR"/>
        </w:rPr>
        <w:lastRenderedPageBreak/>
        <w:t>exemple de code</w:t>
      </w:r>
      <w:bookmarkEnd w:id="15"/>
    </w:p>
    <w:p w14:paraId="5A19DFD7" w14:textId="4C819B37" w:rsidR="00114D92" w:rsidRDefault="00373E2E" w:rsidP="001E0A66">
      <w:pPr>
        <w:pStyle w:val="Heading1"/>
        <w:rPr>
          <w:lang w:val="fr-FR"/>
        </w:rPr>
      </w:pPr>
      <w:bookmarkStart w:id="16" w:name="_Toc388965079"/>
      <w:r>
        <w:rPr>
          <w:lang w:val="fr-FR"/>
        </w:rPr>
        <w:lastRenderedPageBreak/>
        <w:t>Avancement</w:t>
      </w:r>
      <w:bookmarkEnd w:id="16"/>
    </w:p>
    <w:p w14:paraId="519035EB" w14:textId="630B7121" w:rsidR="00BD460D" w:rsidRPr="00BD460D" w:rsidRDefault="00BD460D" w:rsidP="00BD460D">
      <w:pPr>
        <w:ind w:firstLine="720"/>
        <w:rPr>
          <w:lang w:val="fr-FR"/>
        </w:rPr>
      </w:pPr>
      <w:r>
        <w:rPr>
          <w:lang w:val="fr-FR"/>
        </w:rPr>
        <w:t xml:space="preserve">Nous </w:t>
      </w:r>
      <w:proofErr w:type="spellStart"/>
      <w:r>
        <w:rPr>
          <w:lang w:val="fr-FR"/>
        </w:rPr>
        <w:t>nous</w:t>
      </w:r>
      <w:proofErr w:type="spellEnd"/>
      <w:r>
        <w:rPr>
          <w:lang w:val="fr-FR"/>
        </w:rPr>
        <w:t xml:space="preserve"> devons de préciser que les demandes ont beaucoup évoluées depuis la première rencontre avec notre commanditaire, ainsi nous ne pouvons garantir une interface jusqu’à ce que celle-ci soit rendue car nous devons intégrer les nouvelles attentes à cette interface au fur et à mesure qu’elles se présentent.</w:t>
      </w:r>
    </w:p>
    <w:p w14:paraId="0ADC3F91" w14:textId="28153B1E" w:rsidR="00373E2E" w:rsidRDefault="007532AE" w:rsidP="007532AE">
      <w:pPr>
        <w:ind w:firstLine="720"/>
        <w:rPr>
          <w:lang w:val="fr-FR"/>
        </w:rPr>
      </w:pPr>
      <w:r>
        <w:rPr>
          <w:lang w:val="fr-FR"/>
        </w:rPr>
        <w:t>Pour ne pas nous engager dans un développement de demandes inconnues, n</w:t>
      </w:r>
      <w:r w:rsidR="004E3657">
        <w:rPr>
          <w:lang w:val="fr-FR"/>
        </w:rPr>
        <w:t xml:space="preserve">ous avons prévu de rendre le 12 juin </w:t>
      </w:r>
      <w:r>
        <w:rPr>
          <w:lang w:val="fr-FR"/>
        </w:rPr>
        <w:t xml:space="preserve">une partie de l’application qui ne sera pas </w:t>
      </w:r>
      <w:r w:rsidR="00197EA6">
        <w:rPr>
          <w:lang w:val="fr-FR"/>
        </w:rPr>
        <w:t>modifiée par le commanditaire</w:t>
      </w:r>
      <w:r>
        <w:rPr>
          <w:lang w:val="fr-FR"/>
        </w:rPr>
        <w:t xml:space="preserve"> et qui a été bien définie : la </w:t>
      </w:r>
      <w:r w:rsidR="009619A7">
        <w:rPr>
          <w:lang w:val="fr-FR"/>
        </w:rPr>
        <w:t>consultation</w:t>
      </w:r>
      <w:r>
        <w:rPr>
          <w:lang w:val="fr-FR"/>
        </w:rPr>
        <w:t xml:space="preserve"> des chantiers, la gestion des chantiers et l’impression des devis liés à ces chantiers.</w:t>
      </w:r>
      <w:r w:rsidR="00D152EF">
        <w:rPr>
          <w:lang w:val="fr-FR"/>
        </w:rPr>
        <w:t xml:space="preserve"> Ceci représente une grande partie de l’application finale et nous nous sommes engagés à l’installer le 12 juin sur le serveur de l’association.</w:t>
      </w:r>
      <w:r w:rsidR="00467EEC">
        <w:rPr>
          <w:lang w:val="fr-FR"/>
        </w:rPr>
        <w:t xml:space="preserve"> De plus la g</w:t>
      </w:r>
      <w:r w:rsidR="00DB6C6E">
        <w:rPr>
          <w:lang w:val="fr-FR"/>
        </w:rPr>
        <w:t>estion des chantiers nécessite</w:t>
      </w:r>
      <w:r w:rsidR="00467EEC">
        <w:rPr>
          <w:lang w:val="fr-FR"/>
        </w:rPr>
        <w:t xml:space="preserve"> que la gestion des personnes soit opérationnelle car ceux-ci sont les acteurs des chantiers.</w:t>
      </w:r>
    </w:p>
    <w:p w14:paraId="40BC02BB" w14:textId="7EBB473A" w:rsidR="00FC0AA9" w:rsidRDefault="00FC0AA9" w:rsidP="007532AE">
      <w:pPr>
        <w:ind w:firstLine="720"/>
        <w:rPr>
          <w:lang w:val="fr-FR"/>
        </w:rPr>
      </w:pPr>
      <w:r>
        <w:rPr>
          <w:lang w:val="fr-FR"/>
        </w:rPr>
        <w:t>Pour 2014/2015, nous devrons finir l’application, ce qui veut dire finir la gestion des outils, des repas, des logeme</w:t>
      </w:r>
      <w:r w:rsidR="00541D96">
        <w:rPr>
          <w:lang w:val="fr-FR"/>
        </w:rPr>
        <w:t>nt</w:t>
      </w:r>
      <w:r w:rsidR="00E35638">
        <w:rPr>
          <w:lang w:val="fr-FR"/>
        </w:rPr>
        <w:t>s, de la location de voitures,</w:t>
      </w:r>
      <w:r>
        <w:rPr>
          <w:lang w:val="fr-FR"/>
        </w:rPr>
        <w:t xml:space="preserve"> du système « </w:t>
      </w:r>
      <w:proofErr w:type="spellStart"/>
      <w:r>
        <w:rPr>
          <w:lang w:val="fr-FR"/>
        </w:rPr>
        <w:t>N@vette</w:t>
      </w:r>
      <w:proofErr w:type="spellEnd"/>
      <w:r>
        <w:rPr>
          <w:lang w:val="fr-FR"/>
        </w:rPr>
        <w:t> »</w:t>
      </w:r>
      <w:r w:rsidR="00E35638">
        <w:rPr>
          <w:lang w:val="fr-FR"/>
        </w:rPr>
        <w:t xml:space="preserve"> et des autres ajouts potentiels que notre commanditaire pourrait ajouter.</w:t>
      </w:r>
    </w:p>
    <w:p w14:paraId="1471F88A" w14:textId="77777777" w:rsidR="00DB6C6E" w:rsidRPr="00373E2E" w:rsidRDefault="00DB6C6E" w:rsidP="00DB6C6E">
      <w:pPr>
        <w:rPr>
          <w:lang w:val="fr-FR"/>
        </w:rPr>
      </w:pPr>
    </w:p>
    <w:sectPr w:rsidR="00DB6C6E" w:rsidRPr="00373E2E" w:rsidSect="00132C3B">
      <w:headerReference w:type="default" r:id="rId28"/>
      <w:pgSz w:w="12240" w:h="15840" w:code="1"/>
      <w:pgMar w:top="2520" w:right="1555" w:bottom="1135" w:left="1555" w:header="864" w:footer="283"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17DDB" w14:textId="77777777" w:rsidR="00F94B80" w:rsidRDefault="00F94B80">
      <w:pPr>
        <w:spacing w:after="0" w:line="240" w:lineRule="auto"/>
      </w:pPr>
      <w:r>
        <w:separator/>
      </w:r>
    </w:p>
  </w:endnote>
  <w:endnote w:type="continuationSeparator" w:id="0">
    <w:p w14:paraId="57CA1B6B" w14:textId="77777777" w:rsidR="00F94B80" w:rsidRDefault="00F9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1D820" w14:textId="77777777" w:rsidR="00041049" w:rsidRDefault="000410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548137"/>
      <w:docPartObj>
        <w:docPartGallery w:val="Page Numbers (Bottom of Page)"/>
        <w:docPartUnique/>
      </w:docPartObj>
    </w:sdtPr>
    <w:sdtEndPr/>
    <w:sdtContent>
      <w:p w14:paraId="313326E1" w14:textId="77777777" w:rsidR="006012BF" w:rsidRDefault="006012BF">
        <w:pPr>
          <w:pStyle w:val="Footer"/>
        </w:pPr>
        <w:r>
          <w:fldChar w:fldCharType="begin"/>
        </w:r>
        <w:r>
          <w:instrText>PAGE   \* MERGEFORMAT</w:instrText>
        </w:r>
        <w:r>
          <w:fldChar w:fldCharType="separate"/>
        </w:r>
        <w:r w:rsidR="00C64204" w:rsidRPr="00C64204">
          <w:rPr>
            <w:noProof/>
            <w:lang w:val="fr-FR"/>
          </w:rPr>
          <w:t>1</w:t>
        </w:r>
        <w:r>
          <w:fldChar w:fldCharType="end"/>
        </w:r>
      </w:p>
    </w:sdtContent>
  </w:sdt>
  <w:p w14:paraId="1267564A" w14:textId="77777777" w:rsidR="006012BF" w:rsidRPr="003A3E3E" w:rsidRDefault="006012BF">
    <w:pPr>
      <w:pStyle w:val="Footer"/>
      <w:rPr>
        <w:noProof/>
        <w:lang w:val="fr-F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437051"/>
      <w:docPartObj>
        <w:docPartGallery w:val="Page Numbers (Bottom of Page)"/>
        <w:docPartUnique/>
      </w:docPartObj>
    </w:sdtPr>
    <w:sdtEndPr/>
    <w:sdtContent>
      <w:p w14:paraId="4A4FB89F" w14:textId="77777777" w:rsidR="006012BF" w:rsidRDefault="006012BF">
        <w:pPr>
          <w:pStyle w:val="Footer"/>
        </w:pPr>
        <w:r>
          <w:fldChar w:fldCharType="begin"/>
        </w:r>
        <w:r>
          <w:instrText>PAGE   \* MERGEFORMAT</w:instrText>
        </w:r>
        <w:r>
          <w:fldChar w:fldCharType="separate"/>
        </w:r>
        <w:r w:rsidR="00C64204" w:rsidRPr="00C64204">
          <w:rPr>
            <w:noProof/>
            <w:lang w:val="fr-FR"/>
          </w:rPr>
          <w:t>1</w:t>
        </w:r>
        <w:r>
          <w:fldChar w:fldCharType="end"/>
        </w:r>
      </w:p>
    </w:sdtContent>
  </w:sdt>
  <w:p w14:paraId="6F6A8A8B" w14:textId="77777777" w:rsidR="006012BF" w:rsidRPr="003A3E3E" w:rsidRDefault="006012BF">
    <w:pPr>
      <w:pStyle w:val="Footer"/>
      <w:rPr>
        <w:noProof/>
        <w:lang w:val="fr-F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1A649" w14:textId="77777777" w:rsidR="00F94B80" w:rsidRDefault="00F94B80">
      <w:pPr>
        <w:spacing w:after="0" w:line="240" w:lineRule="auto"/>
      </w:pPr>
      <w:r>
        <w:separator/>
      </w:r>
    </w:p>
  </w:footnote>
  <w:footnote w:type="continuationSeparator" w:id="0">
    <w:p w14:paraId="1883CC51" w14:textId="77777777" w:rsidR="00F94B80" w:rsidRDefault="00F94B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76BFF" w14:textId="77777777" w:rsidR="006012BF" w:rsidRDefault="006012BF">
    <w:pPr>
      <w:pStyle w:val="En-tteombr"/>
      <w:tabs>
        <w:tab w:val="left" w:pos="5032"/>
      </w:tabs>
      <w:rPr>
        <w:noProof/>
      </w:rPr>
    </w:pPr>
    <w:r>
      <w:rPr>
        <w:noProof/>
        <w:lang w:val="fr-FR"/>
      </w:rPr>
      <w:t>Sommaire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EFC75" w14:textId="77777777" w:rsidR="006012BF" w:rsidRDefault="006012BF">
    <w:pPr>
      <w:pStyle w:val="Header"/>
    </w:pPr>
  </w:p>
  <w:p w14:paraId="44D7D7CA" w14:textId="77777777" w:rsidR="006012BF" w:rsidRPr="000C650B" w:rsidRDefault="006012BF" w:rsidP="002D3E91">
    <w:pPr>
      <w:pStyle w:val="En-tteombr"/>
      <w:tabs>
        <w:tab w:val="left" w:pos="5032"/>
      </w:tabs>
      <w:rPr>
        <w:noProof/>
        <w:lang w:val="fr-FR"/>
      </w:rPr>
    </w:pPr>
    <w:r w:rsidRPr="002D3E91">
      <w:rPr>
        <w:caps w:val="0"/>
        <w:noProof/>
        <w:lang w:val="fr-FR"/>
      </w:rPr>
      <w:t>I)</w:t>
    </w:r>
    <w:r>
      <w:rPr>
        <w:noProof/>
        <w:lang w:val="fr-FR"/>
      </w:rPr>
      <w:t xml:space="preserve"> Presentation du cahier des charges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F91A2" w14:textId="77777777" w:rsidR="006012BF" w:rsidRDefault="006012BF">
    <w:pPr>
      <w:pStyle w:val="Header"/>
    </w:pPr>
  </w:p>
  <w:p w14:paraId="12E2E05A" w14:textId="20039DA8" w:rsidR="006012BF" w:rsidRPr="004C0154" w:rsidRDefault="006012BF"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2EAE0" w14:textId="77777777" w:rsidR="00433B73" w:rsidRDefault="00433B73">
    <w:pPr>
      <w:pStyle w:val="Header"/>
    </w:pPr>
  </w:p>
  <w:p w14:paraId="6E796A24" w14:textId="72CF6990" w:rsidR="00433B73" w:rsidRPr="004C0154" w:rsidRDefault="00433B73" w:rsidP="004C0154">
    <w:pPr>
      <w:pStyle w:val="En-tteombr"/>
    </w:pPr>
    <w:r>
      <w:rPr>
        <w:caps w:val="0"/>
        <w:noProof/>
        <w:lang w:val="fr-FR"/>
      </w:rPr>
      <w:t>II</w:t>
    </w:r>
    <w:r w:rsidR="00176E03">
      <w:rPr>
        <w:caps w:val="0"/>
        <w:noProof/>
        <w:lang w:val="fr-FR"/>
      </w:rPr>
      <w:t>) ANALYSE</w:t>
    </w:r>
    <w:r>
      <w:rPr>
        <w:noProof/>
        <w:lang w:val="fr-FR"/>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73CF3" w14:textId="77777777" w:rsidR="00176E03" w:rsidRDefault="00176E03">
    <w:pPr>
      <w:pStyle w:val="Header"/>
    </w:pPr>
  </w:p>
  <w:p w14:paraId="771A0792" w14:textId="3F054512" w:rsidR="00176E03" w:rsidRPr="004C0154" w:rsidRDefault="00176E03" w:rsidP="004C0154">
    <w:pPr>
      <w:pStyle w:val="En-tteombr"/>
    </w:pPr>
    <w:r>
      <w:rPr>
        <w:caps w:val="0"/>
        <w:noProof/>
        <w:lang w:val="fr-FR"/>
      </w:rPr>
      <w:t>II</w:t>
    </w:r>
    <w:r w:rsidRPr="002D3E91">
      <w:rPr>
        <w:caps w:val="0"/>
        <w:noProof/>
        <w:lang w:val="fr-FR"/>
      </w:rPr>
      <w:t>)</w:t>
    </w:r>
    <w:r>
      <w:rPr>
        <w:noProof/>
        <w:lang w:val="fr-FR"/>
      </w:rPr>
      <w:t xml:space="preserve"> Analyse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CECFE" w14:textId="77777777" w:rsidR="00893080" w:rsidRDefault="00893080">
    <w:pPr>
      <w:pStyle w:val="Header"/>
    </w:pPr>
  </w:p>
  <w:p w14:paraId="1E5CBA45" w14:textId="0CDA68B7" w:rsidR="00893080" w:rsidRPr="004C0154" w:rsidRDefault="00893080" w:rsidP="004C0154">
    <w:pPr>
      <w:pStyle w:val="En-tteombr"/>
    </w:pPr>
    <w:r>
      <w:rPr>
        <w:caps w:val="0"/>
        <w:noProof/>
        <w:lang w:val="fr-FR"/>
      </w:rPr>
      <w:t>III</w:t>
    </w:r>
    <w:r w:rsidRPr="002D3E91">
      <w:rPr>
        <w:caps w:val="0"/>
        <w:noProof/>
        <w:lang w:val="fr-FR"/>
      </w:rPr>
      <w:t>)</w:t>
    </w:r>
    <w:r>
      <w:rPr>
        <w:noProof/>
        <w:lang w:val="fr-FR"/>
      </w:rPr>
      <w:t xml:space="preserve"> RéAlisation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E6DA3" w14:textId="77777777" w:rsidR="006012BF" w:rsidRDefault="006012BF">
    <w:pPr>
      <w:pStyle w:val="Header"/>
    </w:pPr>
  </w:p>
  <w:p w14:paraId="1A50F1D1" w14:textId="3A39F77B" w:rsidR="006012BF" w:rsidRPr="00B22A36" w:rsidRDefault="006012BF" w:rsidP="00B22A36">
    <w:pPr>
      <w:pStyle w:val="En-tteombr"/>
    </w:pPr>
    <w:r w:rsidRPr="003E57FB">
      <w:t>I</w:t>
    </w:r>
    <w:r>
      <w:t>V</w:t>
    </w:r>
    <w:r w:rsidRPr="00B22A36">
      <w:t xml:space="preserve">) </w:t>
    </w:r>
    <w:r>
      <w:t>etat du travail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0A701F57"/>
    <w:multiLevelType w:val="hybridMultilevel"/>
    <w:tmpl w:val="9282F234"/>
    <w:lvl w:ilvl="0" w:tplc="A0F41944">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14955CD2"/>
    <w:multiLevelType w:val="hybridMultilevel"/>
    <w:tmpl w:val="6830898E"/>
    <w:lvl w:ilvl="0" w:tplc="EBF0EA20">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3">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E6111A5"/>
    <w:multiLevelType w:val="hybridMultilevel"/>
    <w:tmpl w:val="FCF285E6"/>
    <w:lvl w:ilvl="0" w:tplc="F65843EA">
      <w:start w:val="1"/>
      <w:numFmt w:val="upperRoman"/>
      <w:lvlText w:val="%1)"/>
      <w:lvlJc w:val="left"/>
      <w:pPr>
        <w:ind w:left="720" w:hanging="108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7"/>
  </w:num>
  <w:num w:numId="17">
    <w:abstractNumId w:val="13"/>
  </w:num>
  <w:num w:numId="18">
    <w:abstractNumId w:val="10"/>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9F"/>
    <w:rsid w:val="000173B5"/>
    <w:rsid w:val="00022CDA"/>
    <w:rsid w:val="00024717"/>
    <w:rsid w:val="00025B84"/>
    <w:rsid w:val="00034CB7"/>
    <w:rsid w:val="00041049"/>
    <w:rsid w:val="00042801"/>
    <w:rsid w:val="000467F1"/>
    <w:rsid w:val="00070C1B"/>
    <w:rsid w:val="000C4C8C"/>
    <w:rsid w:val="000C650B"/>
    <w:rsid w:val="000E016D"/>
    <w:rsid w:val="00114D92"/>
    <w:rsid w:val="00132C3B"/>
    <w:rsid w:val="00161E6B"/>
    <w:rsid w:val="00176E03"/>
    <w:rsid w:val="00180B90"/>
    <w:rsid w:val="001838DB"/>
    <w:rsid w:val="00197EA6"/>
    <w:rsid w:val="001B2B5E"/>
    <w:rsid w:val="001B69F2"/>
    <w:rsid w:val="001C609F"/>
    <w:rsid w:val="001D0924"/>
    <w:rsid w:val="001E0A66"/>
    <w:rsid w:val="001F4C94"/>
    <w:rsid w:val="002070A6"/>
    <w:rsid w:val="00231F54"/>
    <w:rsid w:val="00241AB9"/>
    <w:rsid w:val="00253E54"/>
    <w:rsid w:val="00261801"/>
    <w:rsid w:val="00275D53"/>
    <w:rsid w:val="002A50DF"/>
    <w:rsid w:val="002D3E91"/>
    <w:rsid w:val="002E2E2E"/>
    <w:rsid w:val="002F20CB"/>
    <w:rsid w:val="00321141"/>
    <w:rsid w:val="00325A36"/>
    <w:rsid w:val="003345E0"/>
    <w:rsid w:val="003523AF"/>
    <w:rsid w:val="00355675"/>
    <w:rsid w:val="00373E2E"/>
    <w:rsid w:val="00375E6B"/>
    <w:rsid w:val="003A3E3E"/>
    <w:rsid w:val="003A661B"/>
    <w:rsid w:val="003D2BD4"/>
    <w:rsid w:val="003E0497"/>
    <w:rsid w:val="003E57FB"/>
    <w:rsid w:val="003E6344"/>
    <w:rsid w:val="0040343D"/>
    <w:rsid w:val="00405676"/>
    <w:rsid w:val="0043087D"/>
    <w:rsid w:val="00433B73"/>
    <w:rsid w:val="00444037"/>
    <w:rsid w:val="00447C80"/>
    <w:rsid w:val="00455BD5"/>
    <w:rsid w:val="00467EEC"/>
    <w:rsid w:val="00490FED"/>
    <w:rsid w:val="004B1034"/>
    <w:rsid w:val="004B129F"/>
    <w:rsid w:val="004C0154"/>
    <w:rsid w:val="004D1502"/>
    <w:rsid w:val="004D26F7"/>
    <w:rsid w:val="004D5987"/>
    <w:rsid w:val="004E3657"/>
    <w:rsid w:val="005107C1"/>
    <w:rsid w:val="0053542B"/>
    <w:rsid w:val="00541D96"/>
    <w:rsid w:val="00560FFC"/>
    <w:rsid w:val="0058413F"/>
    <w:rsid w:val="00597FB7"/>
    <w:rsid w:val="005A7977"/>
    <w:rsid w:val="005B1115"/>
    <w:rsid w:val="005B7610"/>
    <w:rsid w:val="006012BF"/>
    <w:rsid w:val="0060187D"/>
    <w:rsid w:val="00644758"/>
    <w:rsid w:val="006515F1"/>
    <w:rsid w:val="00654AF7"/>
    <w:rsid w:val="006574A7"/>
    <w:rsid w:val="00657696"/>
    <w:rsid w:val="00664B5C"/>
    <w:rsid w:val="00693731"/>
    <w:rsid w:val="006B0EA2"/>
    <w:rsid w:val="006D6F67"/>
    <w:rsid w:val="006F5C2F"/>
    <w:rsid w:val="0070371E"/>
    <w:rsid w:val="00726215"/>
    <w:rsid w:val="00733B89"/>
    <w:rsid w:val="00735BE8"/>
    <w:rsid w:val="007532AE"/>
    <w:rsid w:val="0075777C"/>
    <w:rsid w:val="007D46B9"/>
    <w:rsid w:val="007F0813"/>
    <w:rsid w:val="007F2F90"/>
    <w:rsid w:val="007F5A8C"/>
    <w:rsid w:val="007F7BCE"/>
    <w:rsid w:val="00807667"/>
    <w:rsid w:val="00812B83"/>
    <w:rsid w:val="008319F2"/>
    <w:rsid w:val="00861DB1"/>
    <w:rsid w:val="008702E3"/>
    <w:rsid w:val="00874362"/>
    <w:rsid w:val="00890E01"/>
    <w:rsid w:val="0089232B"/>
    <w:rsid w:val="00893080"/>
    <w:rsid w:val="00896A85"/>
    <w:rsid w:val="008A0C43"/>
    <w:rsid w:val="008D18E6"/>
    <w:rsid w:val="008F4F7B"/>
    <w:rsid w:val="009619A7"/>
    <w:rsid w:val="00994E4C"/>
    <w:rsid w:val="009A3419"/>
    <w:rsid w:val="009B55D0"/>
    <w:rsid w:val="00A04A27"/>
    <w:rsid w:val="00A04A80"/>
    <w:rsid w:val="00A36C08"/>
    <w:rsid w:val="00A46EF1"/>
    <w:rsid w:val="00A53AAC"/>
    <w:rsid w:val="00A600B0"/>
    <w:rsid w:val="00A85B69"/>
    <w:rsid w:val="00A93785"/>
    <w:rsid w:val="00AD58E3"/>
    <w:rsid w:val="00B12087"/>
    <w:rsid w:val="00B14D7B"/>
    <w:rsid w:val="00B216C1"/>
    <w:rsid w:val="00B22A36"/>
    <w:rsid w:val="00B42121"/>
    <w:rsid w:val="00B42560"/>
    <w:rsid w:val="00B467FF"/>
    <w:rsid w:val="00B46D20"/>
    <w:rsid w:val="00B95C58"/>
    <w:rsid w:val="00BA68E9"/>
    <w:rsid w:val="00BA6C47"/>
    <w:rsid w:val="00BB5F80"/>
    <w:rsid w:val="00BC6055"/>
    <w:rsid w:val="00BD460D"/>
    <w:rsid w:val="00C00B43"/>
    <w:rsid w:val="00C215B9"/>
    <w:rsid w:val="00C26984"/>
    <w:rsid w:val="00C31301"/>
    <w:rsid w:val="00C64204"/>
    <w:rsid w:val="00C85180"/>
    <w:rsid w:val="00C95EB8"/>
    <w:rsid w:val="00CB552E"/>
    <w:rsid w:val="00D112E2"/>
    <w:rsid w:val="00D152EF"/>
    <w:rsid w:val="00D16611"/>
    <w:rsid w:val="00D31547"/>
    <w:rsid w:val="00D4286D"/>
    <w:rsid w:val="00D46BC4"/>
    <w:rsid w:val="00D57633"/>
    <w:rsid w:val="00D7060F"/>
    <w:rsid w:val="00D94A11"/>
    <w:rsid w:val="00DB35EC"/>
    <w:rsid w:val="00DB6C6E"/>
    <w:rsid w:val="00DC699D"/>
    <w:rsid w:val="00DD6D53"/>
    <w:rsid w:val="00DF7768"/>
    <w:rsid w:val="00E165A4"/>
    <w:rsid w:val="00E315FB"/>
    <w:rsid w:val="00E35638"/>
    <w:rsid w:val="00E479DE"/>
    <w:rsid w:val="00E5069E"/>
    <w:rsid w:val="00E81674"/>
    <w:rsid w:val="00EA7FBF"/>
    <w:rsid w:val="00EE288A"/>
    <w:rsid w:val="00EF4506"/>
    <w:rsid w:val="00F070C1"/>
    <w:rsid w:val="00F15D10"/>
    <w:rsid w:val="00F41BA4"/>
    <w:rsid w:val="00F56F1C"/>
    <w:rsid w:val="00F648CF"/>
    <w:rsid w:val="00F8053D"/>
    <w:rsid w:val="00F84F4D"/>
    <w:rsid w:val="00F872C9"/>
    <w:rsid w:val="00F94B80"/>
    <w:rsid w:val="00FB4BBC"/>
    <w:rsid w:val="00FC0AA9"/>
    <w:rsid w:val="00FD6E5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5E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rsid w:val="006B0EA2"/>
    <w:pPr>
      <w:spacing w:before="0" w:after="360" w:line="240" w:lineRule="auto"/>
      <w:ind w:left="-357" w:right="-357"/>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6B0EA2"/>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semiHidden="0" w:uiPriority="19" w:unhideWhenUsed="0" w:qFormat="1"/>
    <w:lsdException w:name="Strong" w:semiHidden="0" w:uiPriority="1"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qFormat/>
    <w:rsid w:val="006B0EA2"/>
    <w:pPr>
      <w:spacing w:before="0" w:after="360" w:line="240" w:lineRule="auto"/>
      <w:ind w:left="-357" w:right="-357"/>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sid w:val="006B0EA2"/>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47363">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12770733">
      <w:bodyDiv w:val="1"/>
      <w:marLeft w:val="0"/>
      <w:marRight w:val="0"/>
      <w:marTop w:val="0"/>
      <w:marBottom w:val="0"/>
      <w:divBdr>
        <w:top w:val="none" w:sz="0" w:space="0" w:color="auto"/>
        <w:left w:val="none" w:sz="0" w:space="0" w:color="auto"/>
        <w:bottom w:val="none" w:sz="0" w:space="0" w:color="auto"/>
        <w:right w:val="none" w:sz="0" w:space="0" w:color="auto"/>
      </w:divBdr>
    </w:div>
    <w:div w:id="200214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5.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1.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Rapport%20annue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F9CD465C-28C9-7446-BED8-F1417CCA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\Users\Alexandre\AppData\Roaming\Microsoft\Templates\Rapport annuel.dotx</Template>
  <TotalTime>344</TotalTime>
  <Pages>14</Pages>
  <Words>2019</Words>
  <Characters>11511</Characters>
  <Application>Microsoft Macintosh Word</Application>
  <DocSecurity>0</DocSecurity>
  <Lines>95</Lines>
  <Paragraphs>27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de projet</vt:lpstr>
      <vt:lpstr/>
      <vt:lpstr/>
    </vt:vector>
  </TitlesOfParts>
  <Company>Association Revivre</Company>
  <LinksUpToDate>false</LinksUpToDate>
  <CharactersWithSpaces>13503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Alexandre Freret</dc:creator>
  <cp:keywords/>
  <dc:description/>
  <cp:lastModifiedBy>Valentin</cp:lastModifiedBy>
  <cp:revision>122</cp:revision>
  <cp:lastPrinted>2011-08-05T20:35:00Z</cp:lastPrinted>
  <dcterms:created xsi:type="dcterms:W3CDTF">2014-05-26T09:18:00Z</dcterms:created>
  <dcterms:modified xsi:type="dcterms:W3CDTF">2014-05-28T21:11:00Z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